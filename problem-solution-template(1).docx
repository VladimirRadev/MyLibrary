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40B93" w:rsidRDefault="00140B93" w14:paraId="672A6659" wp14:textId="77777777">
      <w:bookmarkStart w:name="_GoBack" w:id="0"/>
      <w:bookmarkEnd w:id="0"/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xmlns:wp14="http://schemas.microsoft.com/office/word/2010/wordml" w:rsidRPr="00140B93" w:rsidR="00692703" w:rsidTr="550F6192" w14:paraId="0F5F1977" wp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140B93" w:rsidR="00692703" w:rsidP="550F6192" w:rsidRDefault="00140B93" w14:paraId="0DF17E6C" wp14:textId="126466E7">
            <w:pPr>
              <w:pStyle w:val="Title"/>
              <w:rPr>
                <w:rStyle w:val="IntenseEmphasis"/>
                <w:sz w:val="40"/>
                <w:szCs w:val="40"/>
                <w:lang w:val="bg-BG"/>
              </w:rPr>
            </w:pPr>
            <w:r w:rsidRPr="550F6192" w:rsidR="550F6192">
              <w:rPr>
                <w:rStyle w:val="IntenseEmphasis"/>
                <w:sz w:val="40"/>
                <w:szCs w:val="40"/>
                <w:lang w:val="bg-BG"/>
              </w:rPr>
              <w:t>ВЛАДИМИР ВАЛЕНТИНОВ РАДЕВ</w:t>
            </w:r>
          </w:p>
          <w:p w:rsidRPr="00140B93" w:rsidR="00692703" w:rsidP="550F6192" w:rsidRDefault="00140B93" w14:paraId="357FB0FB" wp14:textId="540990B7">
            <w:pPr>
              <w:pStyle w:val="ContactInfoEmphasis"/>
              <w:contextualSpacing w:val="0"/>
              <w:rPr>
                <w:sz w:val="28"/>
                <w:szCs w:val="28"/>
                <w:lang w:val="ru-RU"/>
              </w:rPr>
            </w:pPr>
            <w:r w:rsidRPr="550F6192" w:rsidR="550F6192">
              <w:rPr>
                <w:sz w:val="28"/>
                <w:szCs w:val="28"/>
                <w:lang w:val="ru-RU"/>
              </w:rPr>
              <w:t>1130</w:t>
            </w:r>
          </w:p>
        </w:tc>
      </w:tr>
      <w:tr xmlns:wp14="http://schemas.microsoft.com/office/word/2010/wordml" w:rsidRPr="00140B93" w:rsidR="009571D8" w:rsidTr="550F6192" w14:paraId="4B8347AF" wp14:textId="77777777">
        <w:tc>
          <w:tcPr>
            <w:tcW w:w="9360" w:type="dxa"/>
            <w:tcMar>
              <w:top w:w="432" w:type="dxa"/>
            </w:tcMar>
          </w:tcPr>
          <w:p w:rsidRPr="00140B93" w:rsidR="001755A8" w:rsidP="00140B93" w:rsidRDefault="00140B93" w14:paraId="6C820215" wp14:textId="2F02EC53">
            <w:pPr>
              <w:rPr>
                <w:sz w:val="24"/>
                <w:szCs w:val="24"/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Обучаващ център: София-град</w:t>
            </w:r>
          </w:p>
          <w:p w:rsidRPr="00140B93" w:rsidR="00140B93" w:rsidP="00140B93" w:rsidRDefault="00140B93" w14:paraId="18FC6601" wp14:textId="76D2F55E">
            <w:pPr>
              <w:contextualSpacing w:val="0"/>
              <w:rPr>
                <w:sz w:val="24"/>
                <w:szCs w:val="24"/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Водещ преподавател:</w:t>
            </w:r>
            <w:r w:rsidRPr="550F6192" w:rsidR="550F6192">
              <w:rPr>
                <w:sz w:val="24"/>
                <w:szCs w:val="24"/>
                <w:lang w:val="bg-BG"/>
              </w:rPr>
              <w:t xml:space="preserve"> Ивайло Желев</w:t>
            </w:r>
          </w:p>
          <w:p w:rsidRPr="00140B93" w:rsidR="00140B93" w:rsidP="00140B93" w:rsidRDefault="00140B93" w14:paraId="4BB286DF" wp14:textId="0263F54E">
            <w:pPr>
              <w:contextualSpacing w:val="0"/>
              <w:rPr>
                <w:sz w:val="24"/>
                <w:szCs w:val="24"/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Група:</w:t>
            </w:r>
            <w:r w:rsidRPr="550F6192" w:rsidR="550F6192">
              <w:rPr>
                <w:sz w:val="24"/>
                <w:szCs w:val="24"/>
                <w:lang w:val="bg-BG"/>
              </w:rPr>
              <w:t xml:space="preserve"> 1</w:t>
            </w:r>
          </w:p>
          <w:p w:rsidRPr="00140B93" w:rsidR="00140B93" w:rsidP="00140B93" w:rsidRDefault="00140B93" w14:paraId="08B48ACD" wp14:textId="28CB13A9">
            <w:pPr>
              <w:contextualSpacing w:val="0"/>
              <w:rPr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Училище:</w:t>
            </w:r>
            <w:r w:rsidRPr="550F6192" w:rsidR="550F6192">
              <w:rPr>
                <w:sz w:val="24"/>
                <w:szCs w:val="24"/>
                <w:lang w:val="bg-BG"/>
              </w:rPr>
              <w:t xml:space="preserve"> НПМГ “</w:t>
            </w:r>
            <w:proofErr w:type="spellStart"/>
            <w:r w:rsidRPr="550F6192" w:rsidR="550F6192">
              <w:rPr>
                <w:sz w:val="24"/>
                <w:szCs w:val="24"/>
                <w:lang w:val="bg-BG"/>
              </w:rPr>
              <w:t>Акад.Любомир</w:t>
            </w:r>
            <w:proofErr w:type="spellEnd"/>
            <w:r w:rsidRPr="550F6192" w:rsidR="550F6192">
              <w:rPr>
                <w:sz w:val="24"/>
                <w:szCs w:val="24"/>
                <w:lang w:val="bg-BG"/>
              </w:rPr>
              <w:t xml:space="preserve"> Чакалов”</w:t>
            </w:r>
          </w:p>
        </w:tc>
      </w:tr>
      <w:tr w:rsidR="550F6192" w:rsidTr="550F6192" w14:paraId="3C628518">
        <w:tc>
          <w:tcPr>
            <w:tcW w:w="9360" w:type="dxa"/>
            <w:tcMar>
              <w:top w:w="432" w:type="dxa"/>
            </w:tcMar>
          </w:tcPr>
          <w:p w:rsidR="550F6192" w:rsidP="550F6192" w:rsidRDefault="550F6192" w14:paraId="60526D22" w14:textId="588E6D80">
            <w:pPr>
              <w:pStyle w:val="Normal"/>
              <w:rPr>
                <w:b w:val="1"/>
                <w:bCs w:val="1"/>
                <w:sz w:val="24"/>
                <w:szCs w:val="24"/>
                <w:lang w:val="bg-BG"/>
              </w:rPr>
            </w:pPr>
          </w:p>
        </w:tc>
      </w:tr>
    </w:tbl>
    <w:p xmlns:wp14="http://schemas.microsoft.com/office/word/2010/wordml" w:rsidRPr="00CF1A49" w:rsidR="004E01EB" w:rsidP="004E01EB" w:rsidRDefault="00140B93" w14:paraId="285FAC3A" wp14:textId="77777777">
      <w:pPr>
        <w:pStyle w:val="Heading1"/>
      </w:pPr>
      <w:r>
        <w:rPr>
          <w:lang w:val="bg-BG"/>
        </w:rPr>
        <w:t>Проблем 1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xmlns:wp14="http://schemas.microsoft.com/office/word/2010/wordml" w:rsidRPr="00CF1A49" w:rsidR="001D0BF1" w:rsidTr="550F6192" w14:paraId="4694349B" wp14:textId="77777777">
        <w:tc>
          <w:tcPr>
            <w:tcW w:w="9355" w:type="dxa"/>
            <w:tcMar/>
          </w:tcPr>
          <w:p w:rsidRPr="00140B93" w:rsidR="001D0BF1" w:rsidP="550F6192" w:rsidRDefault="00140B93" w14:paraId="6D131C5A" wp14:textId="4A893431">
            <w:pPr>
              <w:pStyle w:val="Normal"/>
              <w:ind w:left="0"/>
              <w:contextualSpacing w:val="0"/>
            </w:pPr>
            <w:r w:rsidRPr="550F6192" w:rsidR="550F6192">
              <w:rPr>
                <w:noProof w:val="0"/>
                <w:sz w:val="32"/>
                <w:szCs w:val="32"/>
                <w:lang w:val="bg"/>
              </w:rPr>
              <w:t>Проектът не се стартира. Намерете решение за синтактичните и логически грешки, за да се стартира проекта успешно</w:t>
            </w:r>
          </w:p>
          <w:p w:rsidRPr="00140B93" w:rsidR="001D0BF1" w:rsidP="550F6192" w:rsidRDefault="00140B93" w14:paraId="18116DB8" wp14:textId="16F316EF">
            <w:pPr>
              <w:pStyle w:val="Heading2"/>
              <w:contextualSpacing w:val="0"/>
              <w:outlineLvl w:val="2"/>
              <w:rPr>
                <w:sz w:val="36"/>
                <w:szCs w:val="36"/>
                <w:lang w:val="bg-BG"/>
              </w:rPr>
            </w:pPr>
          </w:p>
          <w:p w:rsidRPr="00CF1A49" w:rsidR="001E3120" w:rsidP="550F6192" w:rsidRDefault="00140B93" w14:paraId="0062545D" wp14:textId="3A5D6F62">
            <w:pPr>
              <w:contextualSpacing w:val="0"/>
              <w:rPr>
                <w:lang w:val="bg-BG"/>
              </w:rPr>
            </w:pPr>
          </w:p>
        </w:tc>
      </w:tr>
      <w:tr xmlns:wp14="http://schemas.microsoft.com/office/word/2010/wordml" w:rsidRPr="00CF1A49" w:rsidR="00F61DF9" w:rsidTr="550F6192" w14:paraId="0E44030D" wp14:textId="77777777">
        <w:tc>
          <w:tcPr>
            <w:tcW w:w="9355" w:type="dxa"/>
            <w:tcMar>
              <w:top w:w="216" w:type="dxa"/>
            </w:tcMar>
          </w:tcPr>
          <w:p w:rsidRPr="00140B93" w:rsidR="00F61DF9" w:rsidP="00F61DF9" w:rsidRDefault="00140B93" w14:paraId="775D7718" wp14:textId="7E4510CF">
            <w:pPr>
              <w:rPr>
                <w:lang w:val="bg-BG"/>
              </w:rPr>
            </w:pPr>
          </w:p>
        </w:tc>
      </w:tr>
    </w:tbl>
    <w:p xmlns:wp14="http://schemas.microsoft.com/office/word/2010/wordml" w:rsidRPr="00CF1A49" w:rsidR="00DA59AA" w:rsidP="0097790C" w:rsidRDefault="00140B93" w14:paraId="0C81D66E" wp14:textId="77777777">
      <w:pPr>
        <w:pStyle w:val="Heading1"/>
      </w:pPr>
      <w:r>
        <w:rPr>
          <w:lang w:val="bg-BG"/>
        </w:rPr>
        <w:t>Решение на проблем 1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xmlns:wp14="http://schemas.microsoft.com/office/word/2010/wordml" w:rsidRPr="00CF1A49" w:rsidR="001D0BF1" w:rsidTr="550F6192" w14:paraId="6B6D1BC0" wp14:textId="77777777">
        <w:tc>
          <w:tcPr>
            <w:tcW w:w="9290" w:type="dxa"/>
            <w:tcMar/>
          </w:tcPr>
          <w:p w:rsidRPr="00CF1A49" w:rsidR="007538DC" w:rsidP="550F6192" w:rsidRDefault="00140B93" w14:paraId="26048E4B" wp14:textId="35031C9B">
            <w:pPr>
              <w:pStyle w:val="Heading3"/>
              <w:contextualSpacing w:val="0"/>
              <w:jc w:val="left"/>
              <w:outlineLvl w:val="2"/>
              <w:rPr>
                <w:b w:val="0"/>
                <w:bCs w:val="0"/>
                <w:sz w:val="22"/>
                <w:szCs w:val="22"/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 xml:space="preserve">Трябва да се промени </w:t>
            </w:r>
            <w:proofErr w:type="spellStart"/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cONNECTION</w:t>
            </w:r>
            <w:proofErr w:type="spellEnd"/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>sTRINGA</w:t>
            </w:r>
            <w:proofErr w:type="spellEnd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 xml:space="preserve"> С ТОЗИ НА ЛОКАЛНАТА МАШИНА НА КОЯТО СЕ РЪНВА ПРОЕКТА В </w:t>
            </w:r>
            <w:proofErr w:type="spellStart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>data</w:t>
            </w:r>
            <w:proofErr w:type="spellEnd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>/</w:t>
            </w:r>
            <w:proofErr w:type="spellStart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>MylibraryId</w:t>
            </w:r>
            <w:proofErr w:type="spellEnd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 xml:space="preserve">/ </w:t>
            </w:r>
            <w:proofErr w:type="spellStart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>optionsBuilder.UseSqlServer</w:t>
            </w:r>
            <w:proofErr w:type="spellEnd"/>
            <w:r w:rsidRPr="550F6192" w:rsidR="550F6192">
              <w:rPr>
                <w:b w:val="0"/>
                <w:bCs w:val="0"/>
                <w:sz w:val="24"/>
                <w:szCs w:val="24"/>
                <w:lang w:val="bg-BG"/>
              </w:rPr>
              <w:t>(TВОЯТ)</w:t>
            </w:r>
          </w:p>
          <w:p w:rsidRPr="00CF1A49" w:rsidR="007538DC" w:rsidP="550F6192" w:rsidRDefault="00140B93" w14:paraId="1CC7106E" wp14:textId="655F151E">
            <w:pPr>
              <w:pStyle w:val="Heading3"/>
              <w:contextualSpacing w:val="0"/>
              <w:jc w:val="left"/>
              <w:outlineLvl w:val="2"/>
              <w:rPr>
                <w:b w:val="1"/>
                <w:bCs w:val="1"/>
                <w:sz w:val="22"/>
                <w:szCs w:val="22"/>
                <w:lang w:val="bg-BG"/>
              </w:rPr>
            </w:pPr>
            <w:r w:rsidRPr="550F6192" w:rsidR="550F6192">
              <w:rPr>
                <w:b w:val="1"/>
                <w:bCs w:val="1"/>
                <w:sz w:val="24"/>
                <w:szCs w:val="24"/>
                <w:lang w:val="bg-BG"/>
              </w:rPr>
              <w:t xml:space="preserve">-В СЪЩИЯ ТОЗИ КЛАС ТРЯБВА ДА СЕ ПРОМЕНИ </w:t>
            </w:r>
          </w:p>
          <w:p w:rsidRPr="00CF1A49" w:rsidR="007538DC" w:rsidP="550F6192" w:rsidRDefault="00140B93" w14:paraId="739B96A1" wp14:textId="3DB0B5F6">
            <w:pPr>
              <w:pStyle w:val="Heading3"/>
              <w:contextualSpacing w:val="0"/>
              <w:jc w:val="left"/>
              <w:outlineLvl w:val="2"/>
              <w:rPr>
                <w:b w:val="0"/>
                <w:bCs w:val="0"/>
                <w:sz w:val="20"/>
                <w:szCs w:val="20"/>
                <w:lang w:val="bg-BG"/>
              </w:rPr>
            </w:pP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public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object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books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с </w:t>
            </w:r>
          </w:p>
          <w:p w:rsidRPr="00CF1A49" w:rsidR="007538DC" w:rsidP="550F6192" w:rsidRDefault="00140B93" w14:paraId="1C7CC06B" wp14:textId="33340B96">
            <w:pPr>
              <w:pStyle w:val="Heading3"/>
              <w:contextualSpacing w:val="0"/>
              <w:jc w:val="left"/>
              <w:outlineLvl w:val="2"/>
              <w:rPr>
                <w:b w:val="0"/>
                <w:bCs w:val="0"/>
                <w:sz w:val="20"/>
                <w:szCs w:val="20"/>
                <w:lang w:val="bg-BG"/>
              </w:rPr>
            </w:pP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public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DbSet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&lt;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Book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&gt;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Books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{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get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;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set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; }</w:t>
            </w:r>
          </w:p>
          <w:p w:rsidRPr="00CF1A49" w:rsidR="007538DC" w:rsidP="550F6192" w:rsidRDefault="00140B93" w14:paraId="20349183" wp14:textId="684D69BE">
            <w:pPr>
              <w:pStyle w:val="Heading3"/>
              <w:contextualSpacing w:val="0"/>
              <w:jc w:val="left"/>
              <w:outlineLvl w:val="2"/>
              <w:rPr>
                <w:b w:val="0"/>
                <w:bCs w:val="0"/>
                <w:sz w:val="22"/>
                <w:szCs w:val="22"/>
                <w:lang w:val="bg-BG"/>
              </w:rPr>
            </w:pPr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 xml:space="preserve">-в </w:t>
            </w:r>
            <w:proofErr w:type="spellStart"/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>boOKCONTROLLER.cs</w:t>
            </w:r>
            <w:proofErr w:type="spellEnd"/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 xml:space="preserve"> на ред 30,</w:t>
            </w:r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трябва да  е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new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BooksViewModel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(), вместо </w:t>
            </w:r>
            <w:proofErr w:type="spellStart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>new</w:t>
            </w:r>
            <w:proofErr w:type="spellEnd"/>
            <w:r w:rsidRPr="550F6192" w:rsidR="550F6192">
              <w:rPr>
                <w:b w:val="0"/>
                <w:bCs w:val="0"/>
                <w:sz w:val="22"/>
                <w:szCs w:val="22"/>
                <w:lang w:val="bg-BG"/>
              </w:rPr>
              <w:t xml:space="preserve"> BOOK()</w:t>
            </w:r>
          </w:p>
          <w:p w:rsidRPr="00CF1A49" w:rsidR="007538DC" w:rsidP="550F6192" w:rsidRDefault="00140B93" w14:paraId="4503DDE2" wp14:textId="725952A6">
            <w:pPr>
              <w:pStyle w:val="Heading3"/>
              <w:contextualSpacing w:val="0"/>
              <w:jc w:val="left"/>
              <w:outlineLvl w:val="2"/>
              <w:rPr>
                <w:b w:val="1"/>
                <w:bCs w:val="1"/>
                <w:sz w:val="22"/>
                <w:szCs w:val="22"/>
                <w:lang w:val="bg-BG"/>
              </w:rPr>
            </w:pPr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>-</w:t>
            </w:r>
            <w:proofErr w:type="spellStart"/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>съЩО</w:t>
            </w:r>
            <w:proofErr w:type="spellEnd"/>
            <w:r w:rsidRPr="550F6192" w:rsidR="550F6192">
              <w:rPr>
                <w:b w:val="1"/>
                <w:bCs w:val="1"/>
                <w:sz w:val="22"/>
                <w:szCs w:val="22"/>
                <w:lang w:val="bg-BG"/>
              </w:rPr>
              <w:t xml:space="preserve"> ТАКА ТРЯБВА ПРОЕКТА ДА СЕ СМЕНИ НА WEB ЗА ДА РЪННЕ </w:t>
            </w:r>
          </w:p>
        </w:tc>
      </w:tr>
      <w:tr xmlns:wp14="http://schemas.microsoft.com/office/word/2010/wordml" w:rsidRPr="00CF1A49" w:rsidR="00F61DF9" w:rsidTr="550F6192" w14:paraId="38BCFAE5" wp14:textId="77777777">
        <w:tc>
          <w:tcPr>
            <w:tcW w:w="9290" w:type="dxa"/>
            <w:tcMar>
              <w:top w:w="216" w:type="dxa"/>
            </w:tcMar>
          </w:tcPr>
          <w:p w:rsidR="00F61DF9" w:rsidP="550F6192" w:rsidRDefault="00140B93" w14:paraId="1AE8D6D7" wp14:textId="7C504ADB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="00F61DF9" w:rsidP="550F6192" w:rsidRDefault="00140B93" w14:paraId="5729763D" wp14:textId="69D9D2BE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="00F61DF9" w:rsidP="550F6192" w:rsidRDefault="00140B93" w14:paraId="38344A82" wp14:textId="7DC41BA1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="00F61DF9" w:rsidP="550F6192" w:rsidRDefault="00140B93" w14:paraId="6A3ED2B2" wp14:textId="63C528F4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="00F61DF9" w:rsidP="550F6192" w:rsidRDefault="00140B93" w14:paraId="7B29BECF" wp14:textId="7736C55F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</w:tbl>
    <w:p xmlns:wp14="http://schemas.microsoft.com/office/word/2010/wordml" w:rsidRPr="00CF1A49" w:rsidR="00140B93" w:rsidP="00140B93" w:rsidRDefault="00140B93" w14:paraId="2BB9E56D" wp14:textId="77777777">
      <w:pPr>
        <w:pStyle w:val="Heading1"/>
      </w:pPr>
      <w:r>
        <w:rPr>
          <w:lang w:val="bg-BG"/>
        </w:rPr>
        <w:t>Проблем 2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xmlns:wp14="http://schemas.microsoft.com/office/word/2010/wordml" w:rsidRPr="00CF1A49" w:rsidR="00140B93" w:rsidTr="550F6192" w14:paraId="5F60CBFD" wp14:textId="77777777">
        <w:tc>
          <w:tcPr>
            <w:tcW w:w="9355" w:type="dxa"/>
            <w:tcMar/>
          </w:tcPr>
          <w:p w:rsidRPr="00140B93" w:rsidR="00140B93" w:rsidP="550F6192" w:rsidRDefault="00140B93" w14:paraId="4127BDD0" wp14:textId="1DA8970A">
            <w:pPr>
              <w:pStyle w:val="Normal"/>
              <w:ind w:left="0"/>
              <w:contextualSpacing w:val="0"/>
              <w:jc w:val="left"/>
            </w:pPr>
            <w:r w:rsidRPr="550F6192" w:rsidR="550F6192">
              <w:rPr>
                <w:b w:val="1"/>
                <w:bCs w:val="1"/>
                <w:noProof w:val="0"/>
                <w:sz w:val="28"/>
                <w:szCs w:val="28"/>
                <w:lang w:val="bg"/>
              </w:rPr>
              <w:t>При създаване на нов запис за книга важат валидации, но при редактиране на запис същите липсват. Решете проблема като добавите валидации и при редакция</w:t>
            </w:r>
          </w:p>
          <w:p w:rsidRPr="00140B93" w:rsidR="00140B93" w:rsidP="550F6192" w:rsidRDefault="00140B93" w14:paraId="5F2D8885" wp14:textId="6535A546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Pr="00CF1A49" w:rsidR="00140B93" w:rsidP="550F6192" w:rsidRDefault="00140B93" w14:paraId="594DC492" wp14:textId="7AFEBFFD">
            <w:pPr>
              <w:contextualSpacing w:val="0"/>
              <w:rPr>
                <w:lang w:val="bg-BG"/>
              </w:rPr>
            </w:pPr>
          </w:p>
        </w:tc>
      </w:tr>
      <w:tr xmlns:wp14="http://schemas.microsoft.com/office/word/2010/wordml" w:rsidRPr="00CF1A49" w:rsidR="00140B93" w:rsidTr="550F6192" w14:paraId="7F78EF67" wp14:textId="77777777">
        <w:tc>
          <w:tcPr>
            <w:tcW w:w="9355" w:type="dxa"/>
            <w:tcMar>
              <w:top w:w="216" w:type="dxa"/>
            </w:tcMar>
          </w:tcPr>
          <w:p w:rsidRPr="00140B93" w:rsidR="00140B93" w:rsidP="00ED191A" w:rsidRDefault="00140B93" w14:paraId="6BCF3311" wp14:textId="2F82BFF0">
            <w:pPr>
              <w:rPr>
                <w:lang w:val="bg-BG"/>
              </w:rPr>
            </w:pPr>
          </w:p>
        </w:tc>
      </w:tr>
    </w:tbl>
    <w:p xmlns:wp14="http://schemas.microsoft.com/office/word/2010/wordml" w:rsidRPr="00CF1A49" w:rsidR="00140B93" w:rsidP="00140B93" w:rsidRDefault="00140B93" w14:paraId="0268F610" wp14:textId="77777777">
      <w:pPr>
        <w:pStyle w:val="Heading1"/>
      </w:pPr>
      <w:r>
        <w:rPr>
          <w:lang w:val="bg-BG"/>
        </w:rPr>
        <w:t>Решение на проблем 2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xmlns:wp14="http://schemas.microsoft.com/office/word/2010/wordml" w:rsidRPr="00CF1A49" w:rsidR="00140B93" w:rsidTr="550F6192" w14:paraId="15E057AE" wp14:textId="77777777">
        <w:tc>
          <w:tcPr>
            <w:tcW w:w="9290" w:type="dxa"/>
            <w:tcMar/>
          </w:tcPr>
          <w:p w:rsidRPr="00CF1A49" w:rsidR="00140B93" w:rsidP="550F6192" w:rsidRDefault="00140B93" w14:paraId="3F657E9E" wp14:textId="68FBF256">
            <w:pPr>
              <w:pStyle w:val="Heading3"/>
              <w:contextualSpacing w:val="0"/>
              <w:outlineLvl w:val="2"/>
              <w:rPr>
                <w:b w:val="0"/>
                <w:bCs w:val="0"/>
                <w:lang w:val="bg-BG"/>
              </w:rPr>
            </w:pPr>
            <w:r w:rsidRPr="550F6192" w:rsidR="550F6192">
              <w:rPr>
                <w:b w:val="0"/>
                <w:bCs w:val="0"/>
                <w:lang w:val="bg-BG"/>
              </w:rPr>
              <w:t xml:space="preserve">В класа </w:t>
            </w:r>
            <w:proofErr w:type="spellStart"/>
            <w:r w:rsidRPr="550F6192" w:rsidR="550F6192">
              <w:rPr>
                <w:b w:val="0"/>
                <w:bCs w:val="0"/>
                <w:lang w:val="bg-BG"/>
              </w:rPr>
              <w:t>Booksеditviewmodel</w:t>
            </w:r>
            <w:proofErr w:type="spellEnd"/>
            <w:r w:rsidRPr="550F6192" w:rsidR="550F6192">
              <w:rPr>
                <w:b w:val="0"/>
                <w:bCs w:val="0"/>
                <w:lang w:val="bg-BG"/>
              </w:rPr>
              <w:t xml:space="preserve"> слагаме над </w:t>
            </w:r>
            <w:proofErr w:type="spellStart"/>
            <w:r w:rsidRPr="550F6192" w:rsidR="550F6192">
              <w:rPr>
                <w:b w:val="0"/>
                <w:bCs w:val="0"/>
                <w:lang w:val="bg-BG"/>
              </w:rPr>
              <w:t>пропертитата</w:t>
            </w:r>
            <w:proofErr w:type="spellEnd"/>
            <w:r w:rsidRPr="550F6192" w:rsidR="550F6192">
              <w:rPr>
                <w:b w:val="0"/>
                <w:bCs w:val="0"/>
                <w:lang w:val="bg-BG"/>
              </w:rPr>
              <w:t xml:space="preserve"> тези </w:t>
            </w:r>
            <w:proofErr w:type="spellStart"/>
            <w:r w:rsidRPr="550F6192" w:rsidR="550F6192">
              <w:rPr>
                <w:b w:val="0"/>
                <w:bCs w:val="0"/>
                <w:lang w:val="bg-BG"/>
              </w:rPr>
              <w:t>рекуарднати</w:t>
            </w:r>
            <w:proofErr w:type="spellEnd"/>
            <w:r w:rsidRPr="550F6192" w:rsidR="550F6192">
              <w:rPr>
                <w:b w:val="0"/>
                <w:bCs w:val="0"/>
                <w:lang w:val="bg-BG"/>
              </w:rPr>
              <w:t xml:space="preserve"> неща от </w:t>
            </w:r>
            <w:proofErr w:type="spellStart"/>
            <w:r w:rsidRPr="550F6192" w:rsidR="550F6192">
              <w:rPr>
                <w:b w:val="0"/>
                <w:bCs w:val="0"/>
                <w:lang w:val="bg-BG"/>
              </w:rPr>
              <w:t>BooksCreateViewModel</w:t>
            </w:r>
            <w:proofErr w:type="spellEnd"/>
            <w:r w:rsidRPr="550F6192" w:rsidR="550F6192">
              <w:rPr>
                <w:b w:val="0"/>
                <w:bCs w:val="0"/>
                <w:lang w:val="bg-BG"/>
              </w:rPr>
              <w:t>.</w:t>
            </w:r>
          </w:p>
          <w:p w:rsidRPr="00CF1A49" w:rsidR="00140B93" w:rsidP="550F6192" w:rsidRDefault="00140B93" w14:paraId="3B1BDA4B" wp14:textId="39BEABDB">
            <w:pPr>
              <w:pStyle w:val="Heading3"/>
              <w:contextualSpacing w:val="0"/>
              <w:outlineLvl w:val="2"/>
              <w:rPr>
                <w:sz w:val="36"/>
                <w:szCs w:val="36"/>
                <w:lang w:val="bg-BG"/>
              </w:rPr>
            </w:pPr>
            <w:r w:rsidRPr="550F6192" w:rsidR="550F6192">
              <w:rPr>
                <w:sz w:val="32"/>
                <w:szCs w:val="32"/>
                <w:lang w:val="bg-BG"/>
              </w:rPr>
              <w:t>Пример  преди поправката:</w:t>
            </w:r>
          </w:p>
          <w:p w:rsidRPr="00CF1A49" w:rsidR="00140B93" w:rsidP="550F6192" w:rsidRDefault="00140B93" w14:paraId="5B6ACEBF" wp14:textId="11CA616E">
            <w:pPr>
              <w:pStyle w:val="Heading3"/>
              <w:contextualSpacing w:val="0"/>
              <w:outlineLvl w:val="2"/>
              <w:rPr>
                <w:b w:val="0"/>
                <w:bCs w:val="0"/>
                <w:lang w:val="bg-BG"/>
              </w:rPr>
            </w:pPr>
            <w:proofErr w:type="spellStart"/>
            <w:r w:rsidRPr="550F6192" w:rsidR="550F6192">
              <w:rPr>
                <w:b w:val="0"/>
                <w:bCs w:val="0"/>
                <w:lang w:val="bg-BG"/>
              </w:rPr>
              <w:t>BooksCreateViewModel</w:t>
            </w:r>
            <w:proofErr w:type="spellEnd"/>
            <w:r w:rsidRPr="550F6192" w:rsidR="550F6192">
              <w:rPr>
                <w:b w:val="0"/>
                <w:bCs w:val="0"/>
                <w:lang w:val="bg-BG"/>
              </w:rPr>
              <w:t>:</w:t>
            </w:r>
          </w:p>
          <w:p w:rsidRPr="00CF1A49" w:rsidR="00140B93" w:rsidP="00ED191A" w:rsidRDefault="00140B93" w14:paraId="3E08DED9" wp14:textId="61C3926D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>[Required]</w:t>
            </w:r>
          </w:p>
          <w:p w:rsidRPr="00CF1A49" w:rsidR="00140B93" w:rsidP="00ED191A" w:rsidRDefault="00140B93" w14:paraId="3E388CC7" wp14:textId="2E66BD63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[MaxLength(80, ErrorMessage = "Author name cannot be longer than 80 characters")]</w:t>
            </w:r>
          </w:p>
          <w:p w:rsidRPr="00CF1A49" w:rsidR="00140B93" w:rsidP="550F6192" w:rsidRDefault="00140B93" w14:paraId="63C7040E" wp14:textId="3BEDB50D">
            <w:pPr>
              <w:pStyle w:val="Heading3"/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public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string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Author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{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get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;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>; }</w:t>
            </w:r>
          </w:p>
          <w:p w:rsidRPr="00CF1A49" w:rsidR="00140B93" w:rsidP="550F6192" w:rsidRDefault="00140B93" w14:paraId="73D4E964" wp14:textId="60F8A4D3">
            <w:pPr>
              <w:pStyle w:val="Heading3"/>
              <w:contextualSpacing w:val="0"/>
              <w:outlineLvl w:val="2"/>
              <w:rPr>
                <w:b w:val="0"/>
                <w:bCs w:val="0"/>
                <w:lang w:val="bg-BG"/>
              </w:rPr>
            </w:pPr>
            <w:r w:rsidRPr="550F6192" w:rsidR="550F6192">
              <w:rPr>
                <w:b w:val="0"/>
                <w:bCs w:val="0"/>
                <w:lang w:val="bg-BG"/>
              </w:rPr>
              <w:t>Booksеditviewmodel:</w:t>
            </w:r>
          </w:p>
          <w:p w:rsidRPr="00CF1A49" w:rsidR="00140B93" w:rsidP="550F6192" w:rsidRDefault="00140B93" w14:paraId="363642C2" wp14:textId="45296B79">
            <w:pPr>
              <w:pStyle w:val="Heading3"/>
              <w:contextualSpacing w:val="0"/>
            </w:pPr>
            <w:proofErr w:type="spellStart"/>
            <w:r w:rsidRPr="550F6192" w:rsidR="550F6192">
              <w:rPr>
                <w:noProof w:val="0"/>
                <w:lang w:val="bg-BG"/>
              </w:rPr>
              <w:t>public</w:t>
            </w:r>
            <w:proofErr w:type="spellEnd"/>
            <w:r w:rsidRPr="550F6192" w:rsidR="550F6192">
              <w:rPr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noProof w:val="0"/>
                <w:lang w:val="bg-BG"/>
              </w:rPr>
              <w:t>string</w:t>
            </w:r>
            <w:proofErr w:type="spellEnd"/>
            <w:r w:rsidRPr="550F6192" w:rsidR="550F6192">
              <w:rPr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noProof w:val="0"/>
                <w:lang w:val="bg-BG"/>
              </w:rPr>
              <w:t>Author</w:t>
            </w:r>
            <w:proofErr w:type="spellEnd"/>
            <w:r w:rsidRPr="550F6192" w:rsidR="550F6192">
              <w:rPr>
                <w:noProof w:val="0"/>
                <w:lang w:val="bg-BG"/>
              </w:rPr>
              <w:t xml:space="preserve"> { </w:t>
            </w:r>
            <w:proofErr w:type="spellStart"/>
            <w:r w:rsidRPr="550F6192" w:rsidR="550F6192">
              <w:rPr>
                <w:noProof w:val="0"/>
                <w:lang w:val="bg-BG"/>
              </w:rPr>
              <w:t>get</w:t>
            </w:r>
            <w:proofErr w:type="spellEnd"/>
            <w:r w:rsidRPr="550F6192" w:rsidR="550F6192">
              <w:rPr>
                <w:noProof w:val="0"/>
                <w:lang w:val="bg-BG"/>
              </w:rPr>
              <w:t xml:space="preserve">; </w:t>
            </w:r>
            <w:proofErr w:type="spellStart"/>
            <w:r w:rsidRPr="550F6192" w:rsidR="550F6192">
              <w:rPr>
                <w:noProof w:val="0"/>
                <w:lang w:val="bg-BG"/>
              </w:rPr>
              <w:t>set</w:t>
            </w:r>
            <w:proofErr w:type="spellEnd"/>
            <w:r w:rsidRPr="550F6192" w:rsidR="550F6192">
              <w:rPr>
                <w:noProof w:val="0"/>
                <w:lang w:val="bg-BG"/>
              </w:rPr>
              <w:t>; }</w:t>
            </w:r>
          </w:p>
          <w:p w:rsidRPr="00CF1A49" w:rsidR="00140B93" w:rsidP="550F6192" w:rsidRDefault="00140B93" w14:paraId="498E5C6B" wp14:textId="751C55EC">
            <w:pPr>
              <w:pStyle w:val="Heading3"/>
              <w:contextualSpacing w:val="0"/>
              <w:outlineLvl w:val="2"/>
              <w:rPr>
                <w:sz w:val="36"/>
                <w:szCs w:val="36"/>
                <w:lang w:val="bg-BG"/>
              </w:rPr>
            </w:pPr>
            <w:r w:rsidRPr="550F6192" w:rsidR="550F6192">
              <w:rPr>
                <w:sz w:val="32"/>
                <w:szCs w:val="32"/>
                <w:lang w:val="bg-BG"/>
              </w:rPr>
              <w:t>Пример  след поправката:</w:t>
            </w:r>
          </w:p>
          <w:p w:rsidRPr="00CF1A49" w:rsidR="00140B93" w:rsidP="550F6192" w:rsidRDefault="00140B93" w14:paraId="558C3BFF" wp14:textId="11CA616E">
            <w:pPr>
              <w:pStyle w:val="Heading3"/>
              <w:contextualSpacing w:val="0"/>
              <w:outlineLvl w:val="2"/>
              <w:rPr>
                <w:b w:val="0"/>
                <w:bCs w:val="0"/>
                <w:sz w:val="28"/>
                <w:szCs w:val="28"/>
                <w:lang w:val="bg-BG"/>
              </w:rPr>
            </w:pPr>
            <w:proofErr w:type="spellStart"/>
            <w:r w:rsidRPr="550F6192" w:rsidR="550F6192">
              <w:rPr>
                <w:b w:val="0"/>
                <w:bCs w:val="0"/>
                <w:sz w:val="28"/>
                <w:szCs w:val="28"/>
                <w:lang w:val="bg-BG"/>
              </w:rPr>
              <w:t>BooksCreateViewModel</w:t>
            </w:r>
            <w:proofErr w:type="spellEnd"/>
            <w:r w:rsidRPr="550F6192" w:rsidR="550F6192">
              <w:rPr>
                <w:b w:val="0"/>
                <w:bCs w:val="0"/>
                <w:sz w:val="28"/>
                <w:szCs w:val="28"/>
                <w:lang w:val="bg-BG"/>
              </w:rPr>
              <w:t>:</w:t>
            </w:r>
          </w:p>
          <w:p w:rsidRPr="00CF1A49" w:rsidR="00140B93" w:rsidP="00ED191A" w:rsidRDefault="00140B93" w14:paraId="257111FD" wp14:textId="61C3926D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>[Required]</w:t>
            </w:r>
          </w:p>
          <w:p w:rsidRPr="00CF1A49" w:rsidR="00140B93" w:rsidP="00ED191A" w:rsidRDefault="00140B93" w14:paraId="0E745977" wp14:textId="2E66BD63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[MaxLength(80, ErrorMessage = "Author name cannot be longer than 80 characters")]</w:t>
            </w:r>
          </w:p>
          <w:p w:rsidRPr="00CF1A49" w:rsidR="00140B93" w:rsidP="550F6192" w:rsidRDefault="00140B93" w14:paraId="214F97A6" wp14:textId="3BEDB50D">
            <w:pPr>
              <w:pStyle w:val="Heading3"/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public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string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Author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{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get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;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>; }</w:t>
            </w:r>
          </w:p>
          <w:p w:rsidRPr="00CF1A49" w:rsidR="00140B93" w:rsidP="550F6192" w:rsidRDefault="00140B93" w14:paraId="67CDF026" wp14:textId="60F8A4D3">
            <w:pPr>
              <w:pStyle w:val="Heading3"/>
              <w:contextualSpacing w:val="0"/>
              <w:outlineLvl w:val="2"/>
              <w:rPr>
                <w:b w:val="0"/>
                <w:bCs w:val="0"/>
                <w:sz w:val="36"/>
                <w:szCs w:val="36"/>
                <w:lang w:val="bg-BG"/>
              </w:rPr>
            </w:pPr>
            <w:proofErr w:type="spellStart"/>
            <w:r w:rsidRPr="550F6192" w:rsidR="550F6192">
              <w:rPr>
                <w:b w:val="0"/>
                <w:bCs w:val="0"/>
                <w:sz w:val="32"/>
                <w:szCs w:val="32"/>
                <w:lang w:val="bg-BG"/>
              </w:rPr>
              <w:t>Booksеditviewmodel</w:t>
            </w:r>
            <w:proofErr w:type="spellEnd"/>
            <w:r w:rsidRPr="550F6192" w:rsidR="550F6192">
              <w:rPr>
                <w:b w:val="0"/>
                <w:bCs w:val="0"/>
                <w:sz w:val="32"/>
                <w:szCs w:val="32"/>
                <w:lang w:val="bg-BG"/>
              </w:rPr>
              <w:t>:</w:t>
            </w:r>
          </w:p>
          <w:p w:rsidRPr="00CF1A49" w:rsidR="00140B93" w:rsidP="00ED191A" w:rsidRDefault="00140B93" w14:paraId="1F892BA4" wp14:textId="61C3926D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>[Required]</w:t>
            </w:r>
          </w:p>
          <w:p w:rsidRPr="00CF1A49" w:rsidR="00140B93" w:rsidP="00ED191A" w:rsidRDefault="00140B93" w14:paraId="7A158867" wp14:textId="2E66BD63">
            <w:pPr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[MaxLength(80, ErrorMessage = "Author name cannot be longer than 80 characters")]</w:t>
            </w:r>
          </w:p>
          <w:p w:rsidRPr="00CF1A49" w:rsidR="00140B93" w:rsidP="550F6192" w:rsidRDefault="00140B93" w14:paraId="738DB709" wp14:textId="3BEDB50D">
            <w:pPr>
              <w:pStyle w:val="Heading3"/>
              <w:contextualSpacing w:val="0"/>
            </w:pPr>
            <w:r w:rsidRPr="550F6192" w:rsidR="550F6192">
              <w:rPr>
                <w:noProof w:val="0"/>
                <w:lang w:val="bg-BG"/>
              </w:rPr>
              <w:t xml:space="preserve">       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public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string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Author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 {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get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 xml:space="preserve">; </w:t>
            </w:r>
            <w:proofErr w:type="spellStart"/>
            <w:r w:rsidRPr="550F6192" w:rsidR="550F6192">
              <w:rPr>
                <w:b w:val="0"/>
                <w:bCs w:val="0"/>
                <w:noProof w:val="0"/>
                <w:lang w:val="bg-BG"/>
              </w:rPr>
              <w:t>set</w:t>
            </w:r>
            <w:proofErr w:type="spellEnd"/>
            <w:r w:rsidRPr="550F6192" w:rsidR="550F6192">
              <w:rPr>
                <w:b w:val="0"/>
                <w:bCs w:val="0"/>
                <w:noProof w:val="0"/>
                <w:lang w:val="bg-BG"/>
              </w:rPr>
              <w:t>; }</w:t>
            </w:r>
          </w:p>
          <w:p w:rsidRPr="00CF1A49" w:rsidR="00140B93" w:rsidP="550F6192" w:rsidRDefault="00140B93" w14:paraId="03207D54" wp14:textId="04941C26">
            <w:pPr>
              <w:pStyle w:val="Heading3"/>
              <w:contextualSpacing w:val="0"/>
              <w:outlineLvl w:val="2"/>
              <w:rPr>
                <w:b w:val="0"/>
                <w:bCs w:val="0"/>
                <w:lang w:val="bg-BG"/>
              </w:rPr>
            </w:pPr>
          </w:p>
          <w:p w:rsidRPr="00CF1A49" w:rsidR="00140B93" w:rsidP="550F6192" w:rsidRDefault="00140B93" w14:paraId="55E818CD" wp14:textId="69017D62">
            <w:pPr>
              <w:pStyle w:val="Heading3"/>
              <w:contextualSpacing w:val="0"/>
              <w:rPr>
                <w:b w:val="0"/>
                <w:bCs w:val="0"/>
                <w:noProof w:val="0"/>
                <w:lang w:val="bg-BG"/>
              </w:rPr>
            </w:pPr>
          </w:p>
          <w:p w:rsidRPr="00CF1A49" w:rsidR="00140B93" w:rsidP="550F6192" w:rsidRDefault="00140B93" w14:paraId="43F6AB95" wp14:textId="1D7915CB">
            <w:pPr>
              <w:pStyle w:val="Heading3"/>
              <w:contextualSpacing w:val="0"/>
              <w:outlineLvl w:val="2"/>
              <w:rPr>
                <w:sz w:val="32"/>
                <w:szCs w:val="32"/>
                <w:lang w:val="bg-BG"/>
              </w:rPr>
            </w:pPr>
          </w:p>
          <w:p w:rsidRPr="00CF1A49" w:rsidR="00140B93" w:rsidP="550F6192" w:rsidRDefault="00140B93" w14:paraId="388B486C" wp14:textId="6552FE29">
            <w:pPr>
              <w:pStyle w:val="Heading3"/>
              <w:contextualSpacing w:val="0"/>
              <w:outlineLvl w:val="2"/>
              <w:rPr>
                <w:sz w:val="32"/>
                <w:szCs w:val="32"/>
                <w:lang w:val="bg-BG"/>
              </w:rPr>
            </w:pPr>
          </w:p>
          <w:p w:rsidRPr="00CF1A49" w:rsidR="00140B93" w:rsidP="550F6192" w:rsidRDefault="00140B93" w14:paraId="01D04E46" wp14:textId="4D1498A7">
            <w:pPr>
              <w:pStyle w:val="Heading3"/>
              <w:contextualSpacing w:val="0"/>
              <w:rPr>
                <w:noProof w:val="0"/>
                <w:lang w:val="bg-BG"/>
              </w:rPr>
            </w:pPr>
          </w:p>
          <w:p w:rsidRPr="00CF1A49" w:rsidR="00140B93" w:rsidP="550F6192" w:rsidRDefault="00140B93" w14:paraId="4B5B1184" wp14:textId="5E594CE2">
            <w:pPr>
              <w:pStyle w:val="Heading3"/>
              <w:contextualSpacing w:val="0"/>
              <w:rPr>
                <w:noProof w:val="0"/>
                <w:lang w:val="bg-BG"/>
              </w:rPr>
            </w:pPr>
          </w:p>
        </w:tc>
      </w:tr>
      <w:tr xmlns:wp14="http://schemas.microsoft.com/office/word/2010/wordml" w:rsidRPr="00CF1A49" w:rsidR="00140B93" w:rsidTr="550F6192" w14:paraId="00272F3B" wp14:textId="77777777">
        <w:tc>
          <w:tcPr>
            <w:tcW w:w="9290" w:type="dxa"/>
            <w:tcMar>
              <w:top w:w="216" w:type="dxa"/>
            </w:tcMar>
          </w:tcPr>
          <w:p w:rsidR="00140B93" w:rsidP="550F6192" w:rsidRDefault="00140B93" w14:paraId="4FF5FACF" wp14:textId="391C7A5D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</w:tbl>
    <w:p xmlns:wp14="http://schemas.microsoft.com/office/word/2010/wordml" w:rsidRPr="00CF1A49" w:rsidR="00140B93" w:rsidP="00140B93" w:rsidRDefault="00140B93" w14:paraId="2405BFB4" wp14:textId="77777777">
      <w:pPr>
        <w:pStyle w:val="Heading1"/>
      </w:pPr>
      <w:r>
        <w:rPr>
          <w:lang w:val="bg-BG"/>
        </w:rPr>
        <w:lastRenderedPageBreak/>
        <w:t>Проблем 3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xmlns:wp14="http://schemas.microsoft.com/office/word/2010/wordml" w:rsidRPr="00CF1A49" w:rsidR="00140B93" w:rsidTr="550F6192" w14:paraId="023BB817" wp14:textId="77777777">
        <w:tc>
          <w:tcPr>
            <w:tcW w:w="9355" w:type="dxa"/>
            <w:tcMar/>
          </w:tcPr>
          <w:p w:rsidRPr="00140B93" w:rsidR="00140B93" w:rsidP="550F6192" w:rsidRDefault="00140B93" w14:paraId="16BFD5EC" wp14:textId="37DB2857">
            <w:pPr>
              <w:pStyle w:val="Normal"/>
              <w:ind w:left="0"/>
              <w:contextualSpacing w:val="0"/>
            </w:pPr>
            <w:r w:rsidRPr="550F6192" w:rsidR="550F6192">
              <w:rPr>
                <w:noProof w:val="0"/>
                <w:sz w:val="32"/>
                <w:szCs w:val="32"/>
                <w:lang w:val="bg"/>
              </w:rPr>
              <w:t>При опит за редакция на съществуващ запис, вместо това се създава нов запис със редактираните данни</w:t>
            </w:r>
          </w:p>
          <w:p w:rsidRPr="00140B93" w:rsidR="00140B93" w:rsidP="550F6192" w:rsidRDefault="00140B93" w14:paraId="128325DD" wp14:textId="44CEE3E4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:rsidRPr="00CF1A49" w:rsidR="00140B93" w:rsidP="550F6192" w:rsidRDefault="00140B93" w14:paraId="49837008" wp14:textId="1DC6B249">
            <w:pPr>
              <w:contextualSpacing w:val="0"/>
              <w:rPr>
                <w:lang w:val="bg-BG"/>
              </w:rPr>
            </w:pPr>
          </w:p>
        </w:tc>
      </w:tr>
      <w:tr xmlns:wp14="http://schemas.microsoft.com/office/word/2010/wordml" w:rsidRPr="00CF1A49" w:rsidR="00140B93" w:rsidTr="550F6192" w14:paraId="13EDEF61" wp14:textId="77777777">
        <w:tc>
          <w:tcPr>
            <w:tcW w:w="9355" w:type="dxa"/>
            <w:tcMar>
              <w:top w:w="216" w:type="dxa"/>
            </w:tcMar>
          </w:tcPr>
          <w:p w:rsidRPr="00140B93" w:rsidR="00140B93" w:rsidP="00ED191A" w:rsidRDefault="00140B93" w14:paraId="383E7B05" wp14:textId="2BD6A27B">
            <w:pPr>
              <w:rPr>
                <w:lang w:val="bg-BG"/>
              </w:rPr>
            </w:pPr>
          </w:p>
        </w:tc>
      </w:tr>
    </w:tbl>
    <w:p xmlns:wp14="http://schemas.microsoft.com/office/word/2010/wordml" w:rsidRPr="00CF1A49" w:rsidR="00140B93" w:rsidP="00140B93" w:rsidRDefault="00140B93" w14:paraId="29F51762" wp14:textId="77777777">
      <w:pPr>
        <w:pStyle w:val="Heading1"/>
      </w:pPr>
      <w:r>
        <w:rPr>
          <w:lang w:val="bg-BG"/>
        </w:rPr>
        <w:t>Решение на проблем 3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xmlns:wp14="http://schemas.microsoft.com/office/word/2010/wordml" w:rsidRPr="00CF1A49" w:rsidR="00140B93" w:rsidTr="2982DA27" w14:paraId="214752D9" wp14:textId="77777777">
        <w:tc>
          <w:tcPr>
            <w:tcW w:w="9290" w:type="dxa"/>
            <w:tcMar/>
          </w:tcPr>
          <w:p w:rsidRPr="00CF1A49" w:rsidR="00140B93" w:rsidP="550F6192" w:rsidRDefault="00140B93" w14:paraId="6266371B" wp14:textId="6B046316">
            <w:pPr>
              <w:pStyle w:val="Normal"/>
              <w:contextualSpacing w:val="0"/>
              <w:rPr>
                <w:sz w:val="32"/>
                <w:szCs w:val="32"/>
                <w:lang w:val="bg-BG"/>
              </w:rPr>
            </w:pPr>
            <w:r w:rsidRPr="550F6192" w:rsidR="550F6192">
              <w:rPr>
                <w:sz w:val="28"/>
                <w:szCs w:val="28"/>
                <w:lang w:val="bg-BG"/>
              </w:rPr>
              <w:t xml:space="preserve"> В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bookController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на метода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public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async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Task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>&lt;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IActionResult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&gt;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Edit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>(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BooksEditViewModel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model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>)</w:t>
            </w:r>
          </w:p>
          <w:p w:rsidRPr="00CF1A49" w:rsidR="00140B93" w:rsidP="550F6192" w:rsidRDefault="00140B93" w14:paraId="17D2CA75" wp14:textId="0435103C">
            <w:pPr>
              <w:pStyle w:val="Normal"/>
              <w:contextualSpacing w:val="0"/>
              <w:rPr>
                <w:sz w:val="32"/>
                <w:szCs w:val="32"/>
                <w:lang w:val="bg-BG"/>
              </w:rPr>
            </w:pPr>
            <w:r w:rsidRPr="550F6192" w:rsidR="550F6192">
              <w:rPr>
                <w:sz w:val="40"/>
                <w:szCs w:val="40"/>
                <w:lang w:val="bg-BG"/>
              </w:rPr>
              <w:t>:</w:t>
            </w:r>
            <w:r w:rsidRPr="550F6192" w:rsidR="550F6192">
              <w:rPr>
                <w:sz w:val="28"/>
                <w:szCs w:val="28"/>
                <w:lang w:val="bg-BG"/>
              </w:rPr>
              <w:t xml:space="preserve">когато създаваме нова книга трябва да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сетнем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ид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-то й с това на подавания </w:t>
            </w:r>
            <w:proofErr w:type="spellStart"/>
            <w:r w:rsidRPr="550F6192" w:rsidR="550F6192">
              <w:rPr>
                <w:sz w:val="28"/>
                <w:szCs w:val="28"/>
                <w:lang w:val="bg-BG"/>
              </w:rPr>
              <w:t>едитВиеу</w:t>
            </w:r>
            <w:proofErr w:type="spellEnd"/>
            <w:r w:rsidRPr="550F6192" w:rsidR="550F6192">
              <w:rPr>
                <w:sz w:val="28"/>
                <w:szCs w:val="28"/>
                <w:lang w:val="bg-BG"/>
              </w:rPr>
              <w:t xml:space="preserve"> модел</w:t>
            </w:r>
          </w:p>
          <w:p w:rsidRPr="00CF1A49" w:rsidR="00140B93" w:rsidP="550F6192" w:rsidRDefault="00140B93" w14:paraId="4A5066B9" wp14:textId="726A4E42">
            <w:pPr>
              <w:pStyle w:val="Normal"/>
              <w:contextualSpacing w:val="0"/>
              <w:rPr>
                <w:b w:val="1"/>
                <w:bCs w:val="1"/>
                <w:sz w:val="32"/>
                <w:szCs w:val="32"/>
                <w:lang w:val="bg-BG"/>
              </w:rPr>
            </w:pPr>
            <w:r w:rsidRPr="550F6192" w:rsidR="550F6192">
              <w:rPr>
                <w:b w:val="1"/>
                <w:bCs w:val="1"/>
                <w:sz w:val="32"/>
                <w:szCs w:val="32"/>
                <w:lang w:val="bg-BG"/>
              </w:rPr>
              <w:t>Преди:</w:t>
            </w:r>
          </w:p>
          <w:p w:rsidRPr="00CF1A49" w:rsidR="00140B93" w:rsidP="00ED191A" w:rsidRDefault="00140B93" w14:paraId="4555C453" wp14:textId="214EBAC8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>Book book = new Book</w:t>
            </w:r>
          </w:p>
          <w:p w:rsidRPr="00CF1A49" w:rsidR="00140B93" w:rsidP="00ED191A" w:rsidRDefault="00140B93" w14:paraId="3229D530" wp14:textId="52C171F4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{</w:t>
            </w:r>
          </w:p>
          <w:p w:rsidRPr="00CF1A49" w:rsidR="00140B93" w:rsidP="00ED191A" w:rsidRDefault="00140B93" w14:paraId="179AF0BE" wp14:textId="4E417C26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ISBN = model.ISBN,</w:t>
            </w:r>
          </w:p>
          <w:p w:rsidRPr="00CF1A49" w:rsidR="00140B93" w:rsidP="00ED191A" w:rsidRDefault="00140B93" w14:paraId="54E3A65E" wp14:textId="3D8D8BE2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Author = model.Author,</w:t>
            </w:r>
          </w:p>
          <w:p w:rsidRPr="00CF1A49" w:rsidR="00140B93" w:rsidP="00ED191A" w:rsidRDefault="00140B93" w14:paraId="7746A376" wp14:textId="212018C3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Pages = model.Pages,</w:t>
            </w:r>
          </w:p>
          <w:p w:rsidRPr="00CF1A49" w:rsidR="00140B93" w:rsidP="00ED191A" w:rsidRDefault="00140B93" w14:paraId="7D5479EE" wp14:textId="0B7F82BE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Title = model.Title,</w:t>
            </w:r>
          </w:p>
          <w:p w:rsidRPr="00CF1A49" w:rsidR="00140B93" w:rsidP="00ED191A" w:rsidRDefault="00140B93" w14:paraId="5C3BABD0" wp14:textId="76C4CFA1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Price = model.Price</w:t>
            </w:r>
          </w:p>
          <w:p w:rsidRPr="00CF1A49" w:rsidR="00140B93" w:rsidP="550F6192" w:rsidRDefault="00140B93" w14:paraId="7EC5D4D0" wp14:textId="4C8935BA">
            <w:pPr>
              <w:pStyle w:val="Normal"/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};</w:t>
            </w:r>
          </w:p>
          <w:p w:rsidRPr="00CF1A49" w:rsidR="00140B93" w:rsidP="550F6192" w:rsidRDefault="00140B93" w14:paraId="25588E35" wp14:textId="117EA882">
            <w:pPr>
              <w:pStyle w:val="Normal"/>
              <w:contextualSpacing w:val="0"/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</w:pPr>
          </w:p>
          <w:p w:rsidRPr="00CF1A49" w:rsidR="00140B93" w:rsidP="550F6192" w:rsidRDefault="00140B93" w14:paraId="2222A99C" wp14:textId="4C7CD2D4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bg-BG"/>
              </w:rPr>
            </w:pPr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bg-BG"/>
              </w:rPr>
              <w:t>След:</w:t>
            </w:r>
          </w:p>
          <w:p w:rsidRPr="00CF1A49" w:rsidR="00140B93" w:rsidP="00ED191A" w:rsidRDefault="00140B93" w14:paraId="50A9E318" wp14:textId="1C9B4B99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>Book book = new Book</w:t>
            </w:r>
          </w:p>
          <w:p w:rsidRPr="00CF1A49" w:rsidR="00140B93" w:rsidP="00ED191A" w:rsidRDefault="00140B93" w14:paraId="3D584E40" wp14:textId="4EA7A57E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{</w:t>
            </w:r>
          </w:p>
          <w:p w:rsidRPr="00CF1A49" w:rsidR="00140B93" w:rsidP="00ED191A" w:rsidRDefault="00140B93" w14:paraId="00D22303" wp14:textId="3AD497D6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Id = model.Id,</w:t>
            </w:r>
          </w:p>
          <w:p w:rsidRPr="00CF1A49" w:rsidR="00140B93" w:rsidP="00ED191A" w:rsidRDefault="00140B93" w14:paraId="77071B3E" wp14:textId="3B40797A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ISBN = model.ISBN,</w:t>
            </w:r>
          </w:p>
          <w:p w:rsidRPr="00CF1A49" w:rsidR="00140B93" w:rsidP="00ED191A" w:rsidRDefault="00140B93" w14:paraId="557C6F4D" wp14:textId="7E923E49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Author = model.Author,</w:t>
            </w:r>
          </w:p>
          <w:p w:rsidRPr="00CF1A49" w:rsidR="00140B93" w:rsidP="00ED191A" w:rsidRDefault="00140B93" w14:paraId="569C6304" wp14:textId="0CA2A050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Pages = model.Pages,</w:t>
            </w:r>
          </w:p>
          <w:p w:rsidRPr="00CF1A49" w:rsidR="00140B93" w:rsidP="00ED191A" w:rsidRDefault="00140B93" w14:paraId="30255F5F" wp14:textId="5324DF9D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Title = model.Title,</w:t>
            </w:r>
          </w:p>
          <w:p w:rsidRPr="00CF1A49" w:rsidR="00140B93" w:rsidP="00ED191A" w:rsidRDefault="00140B93" w14:paraId="1F1F98D5" wp14:textId="60089609">
            <w:pPr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    Price = model.Price</w:t>
            </w:r>
          </w:p>
          <w:p w:rsidRPr="00CF1A49" w:rsidR="00140B93" w:rsidP="550F6192" w:rsidRDefault="00140B93" w14:paraId="55BEEA1A" wp14:textId="5B222818">
            <w:pPr>
              <w:pStyle w:val="Normal"/>
              <w:contextualSpacing w:val="0"/>
            </w:pPr>
            <w:r w:rsidRPr="550F6192" w:rsidR="550F6192">
              <w:rPr>
                <w:rFonts w:ascii="Calibri" w:hAnsi="Calibri" w:eastAsia="Calibri" w:cs="Calibri"/>
                <w:noProof w:val="0"/>
                <w:sz w:val="22"/>
                <w:szCs w:val="22"/>
                <w:lang w:val="bg-BG"/>
              </w:rPr>
              <w:t xml:space="preserve">                };</w:t>
            </w:r>
          </w:p>
          <w:p w:rsidRPr="00CF1A49" w:rsidR="00140B93" w:rsidP="550F6192" w:rsidRDefault="00140B93" w14:paraId="5222A73D" wp14:textId="07A91D0E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bg-BG"/>
              </w:rPr>
            </w:pPr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  <w:t xml:space="preserve">Правим това за да можем да </w:t>
            </w:r>
            <w:proofErr w:type="spellStart"/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  <w:t>ъпдейтнем</w:t>
            </w:r>
            <w:proofErr w:type="spellEnd"/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  <w:t xml:space="preserve"> вече съществуваща книга с това </w:t>
            </w:r>
            <w:proofErr w:type="spellStart"/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  <w:t>Ид</w:t>
            </w:r>
            <w:proofErr w:type="spellEnd"/>
            <w:r w:rsidRPr="550F6192" w:rsidR="550F61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  <w:t>, а не да правим нова!</w:t>
            </w:r>
          </w:p>
          <w:p w:rsidRPr="00CF1A49" w:rsidR="00140B93" w:rsidP="550F6192" w:rsidRDefault="00140B93" w14:paraId="6F554C1E" wp14:textId="2F2ECD15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bg-BG"/>
              </w:rPr>
            </w:pPr>
          </w:p>
          <w:p w:rsidRPr="00CF1A49" w:rsidR="00140B93" w:rsidP="2982DA27" w:rsidRDefault="00140B93" w14:paraId="4958894B" wp14:textId="1F04E54E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bg-BG"/>
              </w:rPr>
              <w:t>:</w:t>
            </w:r>
            <w:r w:rsidRPr="2982DA27" w:rsidR="2982DA27">
              <w:rPr>
                <w:rFonts w:ascii="Calibri" w:hAnsi="Calibri" w:eastAsia="Calibri" w:cs="Calibri"/>
                <w:b w:val="0"/>
                <w:bCs w:val="0"/>
                <w:noProof w:val="0"/>
                <w:sz w:val="40"/>
                <w:szCs w:val="40"/>
                <w:lang w:val="bg-BG"/>
              </w:rPr>
              <w:t>В същият клас метода</w:t>
            </w:r>
          </w:p>
          <w:p w:rsidRPr="00CF1A49" w:rsidR="00140B93" w:rsidP="2982DA27" w:rsidRDefault="00140B93" w14:paraId="7CBB30C8" wp14:textId="37DA6FE5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bg-BG"/>
              </w:rPr>
              <w:t>Преди:</w:t>
            </w:r>
          </w:p>
          <w:p w:rsidRPr="00CF1A49" w:rsidR="00140B93" w:rsidP="2982DA27" w:rsidRDefault="00140B93" w14:paraId="4F72FD30" wp14:textId="753C7108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private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bool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BookExists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(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int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)</w:t>
            </w:r>
          </w:p>
          <w:p w:rsidRPr="00CF1A49" w:rsidR="00140B93" w:rsidP="2982DA27" w:rsidRDefault="00140B93" w14:paraId="4C2625AA" wp14:textId="2778ABB3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{</w:t>
            </w:r>
          </w:p>
          <w:p w:rsidRPr="00CF1A49" w:rsidR="00140B93" w:rsidP="2982DA27" w:rsidRDefault="00140B93" w14:paraId="71BDE18B" wp14:textId="031B51B0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   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return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_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context.Books.Any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(e =&gt;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e.Id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!=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);</w:t>
            </w:r>
          </w:p>
          <w:p w:rsidRPr="00CF1A49" w:rsidR="00140B93" w:rsidP="2982DA27" w:rsidRDefault="00140B93" w14:paraId="5CE2E620" wp14:textId="1065430E">
            <w:pPr>
              <w:pStyle w:val="Normal"/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}</w:t>
            </w:r>
          </w:p>
          <w:p w:rsidRPr="00CF1A49" w:rsidR="00140B93" w:rsidP="2982DA27" w:rsidRDefault="00140B93" w14:paraId="4FBD83F3" wp14:textId="179C28BD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bg-BG"/>
              </w:rPr>
              <w:t>Сега:</w:t>
            </w:r>
          </w:p>
          <w:p w:rsidRPr="00CF1A49" w:rsidR="00140B93" w:rsidP="2982DA27" w:rsidRDefault="00140B93" w14:paraId="058E9118" wp14:textId="7A866FF5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private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bool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BookExists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(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int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)</w:t>
            </w:r>
          </w:p>
          <w:p w:rsidRPr="00CF1A49" w:rsidR="00140B93" w:rsidP="2982DA27" w:rsidRDefault="00140B93" w14:paraId="40D9A5B7" wp14:textId="5B0F9EB2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{</w:t>
            </w:r>
          </w:p>
          <w:p w:rsidRPr="00CF1A49" w:rsidR="00140B93" w:rsidP="2982DA27" w:rsidRDefault="00140B93" w14:paraId="26315208" wp14:textId="18E359A1">
            <w:pPr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   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return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_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context.Books.Any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(e =&gt;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e.Id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==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id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);</w:t>
            </w:r>
          </w:p>
          <w:p w:rsidRPr="00CF1A49" w:rsidR="00140B93" w:rsidP="2982DA27" w:rsidRDefault="00140B93" w14:paraId="185EA80C" wp14:textId="46821366">
            <w:pPr>
              <w:pStyle w:val="Normal"/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       }</w:t>
            </w:r>
          </w:p>
          <w:p w:rsidRPr="00CF1A49" w:rsidR="00140B93" w:rsidP="2982DA27" w:rsidRDefault="00140B93" w14:paraId="47E5669E" wp14:textId="19CB1543">
            <w:pPr>
              <w:pStyle w:val="Normal"/>
              <w:contextualSpacing w:val="0"/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</w:pPr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Правим това за да може не да проверя кои </w:t>
            </w:r>
            <w:proofErr w:type="spellStart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>Идта</w:t>
            </w:r>
            <w:proofErr w:type="spellEnd"/>
            <w:r w:rsidRPr="2982DA27" w:rsidR="2982DA27">
              <w:rPr>
                <w:rFonts w:ascii="Calibri" w:hAnsi="Calibri" w:eastAsia="Calibri" w:cs="Calibri"/>
                <w:noProof w:val="0"/>
                <w:sz w:val="30"/>
                <w:szCs w:val="30"/>
                <w:lang w:val="bg-BG"/>
              </w:rPr>
              <w:t xml:space="preserve"> не съвпадат, а кои съвпадат</w:t>
            </w:r>
          </w:p>
        </w:tc>
      </w:tr>
      <w:tr xmlns:wp14="http://schemas.microsoft.com/office/word/2010/wordml" w:rsidRPr="00CF1A49" w:rsidR="00140B93" w:rsidTr="2982DA27" w14:paraId="1D6EDC6B" wp14:textId="77777777">
        <w:tc>
          <w:tcPr>
            <w:tcW w:w="9290" w:type="dxa"/>
            <w:tcMar>
              <w:top w:w="216" w:type="dxa"/>
            </w:tcMar>
          </w:tcPr>
          <w:p w:rsidR="00140B93" w:rsidP="550F6192" w:rsidRDefault="00140B93" w14:paraId="3CE10901" wp14:textId="43B07627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</w:tbl>
    <w:p xmlns:wp14="http://schemas.microsoft.com/office/word/2010/wordml" w:rsidRPr="00CF1A49" w:rsidR="00BB0B65" w:rsidP="00BB0B65" w:rsidRDefault="00BB0B65" w14:paraId="19A101C3" wp14:textId="77777777">
      <w:pPr>
        <w:pStyle w:val="Heading1"/>
      </w:pPr>
      <w:r>
        <w:rPr>
          <w:lang w:val="bg-BG"/>
        </w:rPr>
        <w:t>Проблем 4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xmlns:wp14="http://schemas.microsoft.com/office/word/2010/wordml" w:rsidRPr="00CF1A49" w:rsidR="00BB0B65" w:rsidTr="2982DA27" w14:paraId="7093EF87" wp14:textId="77777777">
        <w:tc>
          <w:tcPr>
            <w:tcW w:w="9355" w:type="dxa"/>
            <w:tcMar/>
          </w:tcPr>
          <w:p w:rsidRPr="00CF1A49" w:rsidR="00BB0B65" w:rsidP="2982DA27" w:rsidRDefault="00BB0B65" w14:paraId="5185B821" wp14:textId="50AE4548">
            <w:pPr>
              <w:pStyle w:val="Normal"/>
              <w:ind w:left="0"/>
              <w:contextualSpacing w:val="0"/>
              <w:rPr>
                <w:b w:val="1"/>
                <w:bCs w:val="1"/>
                <w:noProof w:val="0"/>
                <w:sz w:val="40"/>
                <w:szCs w:val="40"/>
                <w:lang w:val="bg-BG"/>
              </w:rPr>
            </w:pPr>
            <w:r w:rsidRPr="2982DA27" w:rsidR="2982DA27">
              <w:rPr>
                <w:b w:val="1"/>
                <w:bCs w:val="1"/>
                <w:noProof w:val="0"/>
                <w:sz w:val="40"/>
                <w:szCs w:val="40"/>
                <w:lang w:val="bg"/>
              </w:rPr>
              <w:t>В изгледа, показващ всички записи на книги има грешка при показването на записите – вместо цена се показва заглавието на книгата</w:t>
            </w:r>
            <w:r w:rsidRPr="2982DA27" w:rsidR="2982DA27">
              <w:rPr>
                <w:b w:val="1"/>
                <w:bCs w:val="1"/>
                <w:noProof w:val="0"/>
                <w:sz w:val="40"/>
                <w:szCs w:val="40"/>
                <w:lang w:val="bg-BG"/>
              </w:rPr>
              <w:t>:</w:t>
            </w:r>
          </w:p>
          <w:p w:rsidRPr="00CF1A49" w:rsidR="00BB0B65" w:rsidP="2982DA27" w:rsidRDefault="00BB0B65" w14:paraId="4EBB352F" wp14:textId="2D322656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  <w:tr xmlns:wp14="http://schemas.microsoft.com/office/word/2010/wordml" w:rsidRPr="00CF1A49" w:rsidR="00BB0B65" w:rsidTr="2982DA27" w14:paraId="34ABD62C" wp14:textId="77777777">
        <w:tc>
          <w:tcPr>
            <w:tcW w:w="9355" w:type="dxa"/>
            <w:tcMar>
              <w:top w:w="216" w:type="dxa"/>
            </w:tcMar>
          </w:tcPr>
          <w:p w:rsidRPr="00140B93" w:rsidR="00BB0B65" w:rsidP="00ED191A" w:rsidRDefault="00BB0B65" w14:paraId="2CE90CEE" wp14:textId="64707F59">
            <w:pPr>
              <w:rPr>
                <w:lang w:val="bg-BG"/>
              </w:rPr>
            </w:pPr>
          </w:p>
        </w:tc>
      </w:tr>
    </w:tbl>
    <w:p xmlns:wp14="http://schemas.microsoft.com/office/word/2010/wordml" w:rsidRPr="00CF1A49" w:rsidR="00BB0B65" w:rsidP="00BB0B65" w:rsidRDefault="00BB0B65" w14:paraId="13FA0952" wp14:textId="77777777">
      <w:pPr>
        <w:pStyle w:val="Heading1"/>
      </w:pPr>
      <w:r>
        <w:rPr>
          <w:lang w:val="bg-BG"/>
        </w:rPr>
        <w:t>Решение на проблем 4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xmlns:wp14="http://schemas.microsoft.com/office/word/2010/wordml" w:rsidRPr="00CF1A49" w:rsidR="00BB0B65" w:rsidTr="2982DA27" w14:paraId="4B81B313" wp14:textId="77777777">
        <w:tc>
          <w:tcPr>
            <w:tcW w:w="9290" w:type="dxa"/>
            <w:tcMar/>
          </w:tcPr>
          <w:p w:rsidRPr="00140B93" w:rsidR="00BB0B65" w:rsidP="2982DA27" w:rsidRDefault="00BB0B65" w14:paraId="69863660" wp14:textId="5AE7ADF8">
            <w:pPr>
              <w:pStyle w:val="Heading3"/>
              <w:contextualSpacing w:val="0"/>
              <w:outlineLvl w:val="2"/>
              <w:rPr>
                <w:sz w:val="32"/>
                <w:szCs w:val="32"/>
                <w:lang w:val="bg-BG"/>
              </w:rPr>
            </w:pPr>
            <w:r w:rsidRPr="2982DA27" w:rsidR="2982DA27">
              <w:rPr>
                <w:sz w:val="28"/>
                <w:szCs w:val="28"/>
                <w:lang w:val="bg-BG"/>
              </w:rPr>
              <w:t>В VIEW/BOOKS/INDEX.CSHTML NA 43 RED</w:t>
            </w:r>
          </w:p>
          <w:p w:rsidR="2982DA27" w:rsidP="2982DA27" w:rsidRDefault="2982DA27" w14:paraId="29E91251" w14:textId="67E464D9">
            <w:pPr>
              <w:pStyle w:val="Heading3"/>
              <w:outlineLvl w:val="2"/>
              <w:rPr>
                <w:sz w:val="32"/>
                <w:szCs w:val="32"/>
                <w:lang w:val="bg-BG"/>
              </w:rPr>
            </w:pPr>
            <w:r w:rsidRPr="2982DA27" w:rsidR="2982DA27">
              <w:rPr>
                <w:sz w:val="28"/>
                <w:szCs w:val="28"/>
                <w:lang w:val="bg-BG"/>
              </w:rPr>
              <w:t>ПРЕДИ:</w:t>
            </w:r>
          </w:p>
          <w:p w:rsidR="2982DA27" w:rsidP="2982DA27" w:rsidRDefault="2982DA27" w14:paraId="519594AB" w14:textId="3BBF8C47">
            <w:pPr>
              <w:rPr>
                <w:b w:val="0"/>
                <w:bCs w:val="0"/>
                <w:noProof w:val="0"/>
                <w:sz w:val="32"/>
                <w:szCs w:val="32"/>
                <w:lang w:val="bg-BG"/>
              </w:rPr>
            </w:pPr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&lt;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td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&gt;</w:t>
            </w:r>
          </w:p>
          <w:p w:rsidR="2982DA27" w:rsidP="2982DA27" w:rsidRDefault="2982DA27" w14:paraId="680509E1" w14:textId="5878A8A9">
            <w:pPr>
              <w:rPr>
                <w:b w:val="0"/>
                <w:bCs w:val="0"/>
                <w:noProof w:val="0"/>
                <w:sz w:val="32"/>
                <w:szCs w:val="32"/>
                <w:lang w:val="bg-BG"/>
              </w:rPr>
            </w:pPr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 xml:space="preserve">                    @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Html.DisplayFor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(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modelItem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 xml:space="preserve"> =&gt; 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item.Title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)</w:t>
            </w:r>
          </w:p>
          <w:p w:rsidR="2982DA27" w:rsidP="2982DA27" w:rsidRDefault="2982DA27" w14:paraId="20431CF8" w14:textId="2251D5AD">
            <w:pPr>
              <w:pStyle w:val="Heading3"/>
              <w:rPr>
                <w:b w:val="0"/>
                <w:bCs w:val="0"/>
                <w:noProof w:val="0"/>
                <w:sz w:val="22"/>
                <w:szCs w:val="22"/>
                <w:lang w:val="bg-BG"/>
              </w:rPr>
            </w:pPr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 xml:space="preserve"> </w:t>
            </w:r>
            <w:r w:rsidRPr="2982DA27" w:rsidR="2982DA27">
              <w:rPr>
                <w:b w:val="0"/>
                <w:bCs w:val="0"/>
                <w:noProof w:val="0"/>
                <w:sz w:val="28"/>
                <w:szCs w:val="28"/>
                <w:lang w:val="bg-BG"/>
              </w:rPr>
              <w:t>&lt;/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2"/>
                <w:szCs w:val="22"/>
                <w:lang w:val="bg-BG"/>
              </w:rPr>
              <w:t>Td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2"/>
                <w:szCs w:val="22"/>
                <w:lang w:val="bg-BG"/>
              </w:rPr>
              <w:t>&gt;</w:t>
            </w:r>
          </w:p>
          <w:p w:rsidR="2982DA27" w:rsidP="2982DA27" w:rsidRDefault="2982DA27" w14:paraId="1400FA41" w14:textId="39B238CD">
            <w:pPr>
              <w:pStyle w:val="Heading3"/>
              <w:rPr>
                <w:b w:val="1"/>
                <w:bCs w:val="1"/>
                <w:noProof w:val="0"/>
                <w:sz w:val="36"/>
                <w:szCs w:val="36"/>
                <w:lang w:val="bg-BG"/>
              </w:rPr>
            </w:pPr>
            <w:r w:rsidRPr="2982DA27" w:rsidR="2982DA27">
              <w:rPr>
                <w:b w:val="1"/>
                <w:bCs w:val="1"/>
                <w:noProof w:val="0"/>
                <w:sz w:val="32"/>
                <w:szCs w:val="32"/>
                <w:lang w:val="bg-BG"/>
              </w:rPr>
              <w:t>СЕГА:</w:t>
            </w:r>
          </w:p>
          <w:p w:rsidR="2982DA27" w:rsidP="2982DA27" w:rsidRDefault="2982DA27" w14:paraId="14CDD419" w14:textId="6BFDF7D4">
            <w:pPr>
              <w:rPr>
                <w:noProof w:val="0"/>
                <w:sz w:val="28"/>
                <w:szCs w:val="28"/>
                <w:lang w:val="bg-BG"/>
              </w:rPr>
            </w:pPr>
            <w:r w:rsidRPr="2982DA27" w:rsidR="2982DA27">
              <w:rPr>
                <w:noProof w:val="0"/>
                <w:sz w:val="24"/>
                <w:szCs w:val="24"/>
                <w:lang w:val="bg-BG"/>
              </w:rPr>
              <w:t>&lt;</w:t>
            </w:r>
            <w:proofErr w:type="spellStart"/>
            <w:r w:rsidRPr="2982DA27" w:rsidR="2982DA27">
              <w:rPr>
                <w:noProof w:val="0"/>
                <w:sz w:val="24"/>
                <w:szCs w:val="24"/>
                <w:lang w:val="bg-BG"/>
              </w:rPr>
              <w:t>td</w:t>
            </w:r>
            <w:proofErr w:type="spellEnd"/>
            <w:r w:rsidRPr="2982DA27" w:rsidR="2982DA27">
              <w:rPr>
                <w:noProof w:val="0"/>
                <w:sz w:val="24"/>
                <w:szCs w:val="24"/>
                <w:lang w:val="bg-BG"/>
              </w:rPr>
              <w:t>&gt;</w:t>
            </w:r>
          </w:p>
          <w:p w:rsidR="2982DA27" w:rsidP="2982DA27" w:rsidRDefault="2982DA27" w14:paraId="62385E25" w14:textId="384086E4">
            <w:pPr>
              <w:rPr>
                <w:noProof w:val="0"/>
                <w:sz w:val="28"/>
                <w:szCs w:val="28"/>
                <w:lang w:val="bg-BG"/>
              </w:rPr>
            </w:pPr>
            <w:r w:rsidRPr="2982DA27" w:rsidR="2982DA27">
              <w:rPr>
                <w:noProof w:val="0"/>
                <w:sz w:val="24"/>
                <w:szCs w:val="24"/>
                <w:lang w:val="bg-BG"/>
              </w:rPr>
              <w:t xml:space="preserve">                    @</w:t>
            </w:r>
            <w:proofErr w:type="spellStart"/>
            <w:r w:rsidRPr="2982DA27" w:rsidR="2982DA27">
              <w:rPr>
                <w:noProof w:val="0"/>
                <w:sz w:val="24"/>
                <w:szCs w:val="24"/>
                <w:lang w:val="bg-BG"/>
              </w:rPr>
              <w:t>Html.DisplayFor</w:t>
            </w:r>
            <w:proofErr w:type="spellEnd"/>
            <w:r w:rsidRPr="2982DA27" w:rsidR="2982DA27">
              <w:rPr>
                <w:noProof w:val="0"/>
                <w:sz w:val="24"/>
                <w:szCs w:val="24"/>
                <w:lang w:val="bg-BG"/>
              </w:rPr>
              <w:t>(</w:t>
            </w:r>
            <w:proofErr w:type="spellStart"/>
            <w:r w:rsidRPr="2982DA27" w:rsidR="2982DA27">
              <w:rPr>
                <w:noProof w:val="0"/>
                <w:sz w:val="24"/>
                <w:szCs w:val="24"/>
                <w:lang w:val="bg-BG"/>
              </w:rPr>
              <w:t>modelItem</w:t>
            </w:r>
            <w:proofErr w:type="spellEnd"/>
            <w:r w:rsidRPr="2982DA27" w:rsidR="2982DA27">
              <w:rPr>
                <w:noProof w:val="0"/>
                <w:sz w:val="24"/>
                <w:szCs w:val="24"/>
                <w:lang w:val="bg-BG"/>
              </w:rPr>
              <w:t xml:space="preserve"> =&gt; </w:t>
            </w:r>
            <w:proofErr w:type="spellStart"/>
            <w:r w:rsidRPr="2982DA27" w:rsidR="2982DA27">
              <w:rPr>
                <w:noProof w:val="0"/>
                <w:sz w:val="24"/>
                <w:szCs w:val="24"/>
                <w:lang w:val="bg-BG"/>
              </w:rPr>
              <w:t>item.Price</w:t>
            </w:r>
            <w:proofErr w:type="spellEnd"/>
            <w:r w:rsidRPr="2982DA27" w:rsidR="2982DA27">
              <w:rPr>
                <w:noProof w:val="0"/>
                <w:sz w:val="24"/>
                <w:szCs w:val="24"/>
                <w:lang w:val="bg-BG"/>
              </w:rPr>
              <w:t xml:space="preserve">)  </w:t>
            </w:r>
          </w:p>
          <w:p w:rsidR="2982DA27" w:rsidP="2982DA27" w:rsidRDefault="2982DA27" w14:paraId="0E6D4831" w14:textId="691B2DDC">
            <w:pPr>
              <w:pStyle w:val="Heading3"/>
              <w:rPr>
                <w:noProof w:val="0"/>
                <w:sz w:val="36"/>
                <w:szCs w:val="36"/>
                <w:lang w:val="bg-BG"/>
              </w:rPr>
            </w:pPr>
            <w:r w:rsidRPr="2982DA27" w:rsidR="2982DA27">
              <w:rPr>
                <w:noProof w:val="0"/>
                <w:sz w:val="24"/>
                <w:szCs w:val="24"/>
                <w:lang w:val="bg-BG"/>
              </w:rPr>
              <w:t xml:space="preserve">   </w:t>
            </w:r>
            <w:r w:rsidRPr="2982DA27" w:rsidR="2982DA27">
              <w:rPr>
                <w:b w:val="0"/>
                <w:bCs w:val="0"/>
                <w:noProof w:val="0"/>
                <w:sz w:val="32"/>
                <w:szCs w:val="32"/>
                <w:lang w:val="bg-BG"/>
              </w:rPr>
              <w:t>&lt;/</w:t>
            </w:r>
            <w:proofErr w:type="spellStart"/>
            <w:r w:rsidRPr="2982DA27" w:rsidR="2982DA27">
              <w:rPr>
                <w:b w:val="0"/>
                <w:bCs w:val="0"/>
                <w:noProof w:val="0"/>
                <w:sz w:val="24"/>
                <w:szCs w:val="24"/>
                <w:lang w:val="bg-BG"/>
              </w:rPr>
              <w:t>Td</w:t>
            </w:r>
            <w:proofErr w:type="spellEnd"/>
            <w:r w:rsidRPr="2982DA27" w:rsidR="2982DA27">
              <w:rPr>
                <w:b w:val="0"/>
                <w:bCs w:val="0"/>
                <w:noProof w:val="0"/>
                <w:sz w:val="24"/>
                <w:szCs w:val="24"/>
                <w:lang w:val="bg-BG"/>
              </w:rPr>
              <w:t>&gt;</w:t>
            </w:r>
          </w:p>
          <w:p w:rsidR="2982DA27" w:rsidP="2982DA27" w:rsidRDefault="2982DA27" w14:paraId="5B16EAE2" w14:textId="2CBE027D">
            <w:pPr>
              <w:pStyle w:val="Heading3"/>
              <w:rPr>
                <w:b w:val="1"/>
                <w:bCs w:val="1"/>
                <w:noProof w:val="0"/>
                <w:sz w:val="32"/>
                <w:szCs w:val="32"/>
                <w:lang w:val="bg-BG"/>
              </w:rPr>
            </w:pPr>
            <w:r w:rsidRPr="2982DA27" w:rsidR="2982DA27">
              <w:rPr>
                <w:b w:val="1"/>
                <w:bCs w:val="1"/>
                <w:noProof w:val="0"/>
                <w:sz w:val="32"/>
                <w:szCs w:val="32"/>
                <w:lang w:val="bg-BG"/>
              </w:rPr>
              <w:t>НЕ СЕ ВЗИМА ITEM.PRICE A SE VZIMA ITEM.TITLE!</w:t>
            </w:r>
          </w:p>
          <w:p w:rsidRPr="00140B93" w:rsidR="00BB0B65" w:rsidP="00ED191A" w:rsidRDefault="00BB0B65" w14:paraId="5D389109" wp14:textId="3FCE66C2">
            <w:pPr>
              <w:pStyle w:val="Heading2"/>
              <w:contextualSpacing w:val="0"/>
              <w:outlineLvl w:val="1"/>
              <w:rPr>
                <w:lang w:val="bg-BG"/>
              </w:rPr>
            </w:pPr>
          </w:p>
          <w:p w:rsidRPr="00CF1A49" w:rsidR="00BB0B65" w:rsidP="2982DA27" w:rsidRDefault="00BB0B65" w14:paraId="21C70C1E" wp14:textId="1922D9B0">
            <w:pPr>
              <w:contextualSpacing w:val="0"/>
              <w:rPr>
                <w:lang w:val="bg-BG"/>
              </w:rPr>
            </w:pPr>
          </w:p>
        </w:tc>
      </w:tr>
      <w:tr xmlns:wp14="http://schemas.microsoft.com/office/word/2010/wordml" w:rsidRPr="00CF1A49" w:rsidR="00BB0B65" w:rsidTr="2982DA27" w14:paraId="7C3F6FAC" wp14:textId="77777777">
        <w:tc>
          <w:tcPr>
            <w:tcW w:w="9290" w:type="dxa"/>
            <w:tcMar>
              <w:top w:w="216" w:type="dxa"/>
            </w:tcMar>
          </w:tcPr>
          <w:p w:rsidR="00BB0B65" w:rsidP="2982DA27" w:rsidRDefault="00BB0B65" w14:paraId="362864B5" wp14:textId="3D2F4103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</w:tbl>
    <w:p xmlns:wp14="http://schemas.microsoft.com/office/word/2010/wordml" w:rsidRPr="00140B93" w:rsidR="00B51D1B" w:rsidP="00140B93" w:rsidRDefault="00B51D1B" w14:paraId="0A37501D" wp14:textId="77777777">
      <w:pPr>
        <w:pStyle w:val="Heading1"/>
        <w:rPr>
          <w:lang w:val="bg-BG"/>
        </w:rPr>
      </w:pPr>
    </w:p>
    <w:sectPr w:rsidRPr="00140B93" w:rsidR="00B51D1B" w:rsidSect="005A1B10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2639B" w:rsidP="0068194B" w:rsidRDefault="00F2639B" w14:paraId="5DAB6C7B" wp14:textId="77777777">
      <w:r>
        <w:separator/>
      </w:r>
    </w:p>
    <w:p xmlns:wp14="http://schemas.microsoft.com/office/word/2010/wordml" w:rsidR="00F2639B" w:rsidRDefault="00F2639B" w14:paraId="02EB378F" wp14:textId="77777777"/>
    <w:p xmlns:wp14="http://schemas.microsoft.com/office/word/2010/wordml" w:rsidR="00F2639B" w:rsidRDefault="00F2639B" w14:paraId="6A05A809" wp14:textId="77777777"/>
  </w:endnote>
  <w:endnote w:type="continuationSeparator" w:id="0">
    <w:p xmlns:wp14="http://schemas.microsoft.com/office/word/2010/wordml" w:rsidR="00F2639B" w:rsidP="0068194B" w:rsidRDefault="00F2639B" w14:paraId="5A39BBE3" wp14:textId="77777777">
      <w:r>
        <w:continuationSeparator/>
      </w:r>
    </w:p>
    <w:p xmlns:wp14="http://schemas.microsoft.com/office/word/2010/wordml" w:rsidR="00F2639B" w:rsidRDefault="00F2639B" w14:paraId="41C8F396" wp14:textId="77777777"/>
    <w:p xmlns:wp14="http://schemas.microsoft.com/office/word/2010/wordml" w:rsidR="00F2639B" w:rsidRDefault="00F2639B" w14:paraId="72A3D3E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0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40B93" w:rsidR="00140B93" w:rsidRDefault="00140B93" w14:paraId="4FA99F57" wp14:textId="77777777">
    <w:pPr>
      <w:pStyle w:val="Footer"/>
      <w:rPr>
        <w:lang w:val="bg-BG"/>
      </w:rPr>
    </w:pPr>
    <w:r w:rsidRPr="00140B93">
      <w:rPr>
        <w:lang w:val="bg-BG"/>
      </w:rPr>
      <w:t>Национална програма “Обучение за ИТ кариера”, професия “Приложен програмист”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2639B" w:rsidP="0068194B" w:rsidRDefault="00F2639B" w14:paraId="0D0B940D" wp14:textId="77777777">
      <w:r>
        <w:separator/>
      </w:r>
    </w:p>
    <w:p xmlns:wp14="http://schemas.microsoft.com/office/word/2010/wordml" w:rsidR="00F2639B" w:rsidRDefault="00F2639B" w14:paraId="0E27B00A" wp14:textId="77777777"/>
    <w:p xmlns:wp14="http://schemas.microsoft.com/office/word/2010/wordml" w:rsidR="00F2639B" w:rsidRDefault="00F2639B" w14:paraId="60061E4C" wp14:textId="77777777"/>
  </w:footnote>
  <w:footnote w:type="continuationSeparator" w:id="0">
    <w:p xmlns:wp14="http://schemas.microsoft.com/office/word/2010/wordml" w:rsidR="00F2639B" w:rsidP="0068194B" w:rsidRDefault="00F2639B" w14:paraId="44EAFD9C" wp14:textId="77777777">
      <w:r>
        <w:continuationSeparator/>
      </w:r>
    </w:p>
    <w:p xmlns:wp14="http://schemas.microsoft.com/office/word/2010/wordml" w:rsidR="00F2639B" w:rsidRDefault="00F2639B" w14:paraId="4B94D5A5" wp14:textId="77777777"/>
    <w:p xmlns:wp14="http://schemas.microsoft.com/office/word/2010/wordml" w:rsidR="00F2639B" w:rsidRDefault="00F2639B" w14:paraId="3DEEC669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40B93" w:rsidR="00140B93" w:rsidRDefault="00140B93" w14:paraId="19BAD622" wp14:textId="77777777">
    <w:pPr>
      <w:pStyle w:val="Header"/>
      <w:rPr>
        <w:lang w:val="ru-RU"/>
      </w:rPr>
    </w:pPr>
    <w:r>
      <w:rPr>
        <w:lang w:val="bg-BG"/>
      </w:rPr>
      <w:t>Изпит по Модул 2 „Интернет програмиране“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140B93" w:rsidR="00236D54" w:rsidP="005A1B10" w:rsidRDefault="00F476C4" w14:paraId="68BBAE19" wp14:textId="77777777">
    <w:pPr>
      <w:pStyle w:val="Header"/>
      <w:rPr>
        <w:lang w:val="bg-BG"/>
      </w:rPr>
    </w:pPr>
    <w:r w:rsidRPr="004E01EB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6B8F9BE1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04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  <w:r w:rsidR="00140B93">
      <w:rPr>
        <w:lang w:val="bg-BG"/>
      </w:rPr>
      <w:t xml:space="preserve">Изпит по Модул </w:t>
    </w:r>
    <w:r w:rsidR="00AD409C">
      <w:rPr>
        <w:lang w:val="bg-BG"/>
      </w:rPr>
      <w:t>1</w:t>
    </w:r>
    <w:r w:rsidR="00140B93">
      <w:rPr>
        <w:lang w:val="bg-BG"/>
      </w:rPr>
      <w:t>2 „Интернет програмиране“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QxMTc1NjOxMDBX0lEKTi0uzszPAykwqgUAEj7UviwAAAA="/>
  </w:docVars>
  <w:rsids>
    <w:rsidRoot w:val="00140B9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0B9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5C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9C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B65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639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982DA27"/>
    <w:rsid w:val="534CB9D2"/>
    <w:rsid w:val="550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B9D2"/>
  <w15:chartTrackingRefBased/>
  <w15:docId w15:val="{ab08cd12-9308-40b8-b9d3-b0cad7d95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lly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014CBA25154A81A2ACD58425A1F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7078-C562-420B-A08F-8B686798A50C}"/>
      </w:docPartPr>
      <w:docPartBody>
        <w:p w:rsidR="00A97676" w:rsidRDefault="00D30E43">
          <w:pPr>
            <w:pStyle w:val="10014CBA25154A81A2ACD58425A1F0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43"/>
    <w:rsid w:val="00A97676"/>
    <w:rsid w:val="00D30E43"/>
    <w:rsid w:val="00F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1C463D1D64EA1A562F7C4F2406F66">
    <w:name w:val="B371C463D1D64EA1A562F7C4F2406F6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CB221DC86C142B68131D904E761B285">
    <w:name w:val="1CB221DC86C142B68131D904E761B285"/>
  </w:style>
  <w:style w:type="paragraph" w:customStyle="1" w:styleId="6C9A577132B048F6A6E8BED043AB26D1">
    <w:name w:val="6C9A577132B048F6A6E8BED043AB26D1"/>
  </w:style>
  <w:style w:type="paragraph" w:customStyle="1" w:styleId="094B28C3B2AA4E79B76FED9942C4045C">
    <w:name w:val="094B28C3B2AA4E79B76FED9942C4045C"/>
  </w:style>
  <w:style w:type="paragraph" w:customStyle="1" w:styleId="61B8271F56EA46BF82D1F72DD1AF57C8">
    <w:name w:val="61B8271F56EA46BF82D1F72DD1AF57C8"/>
  </w:style>
  <w:style w:type="paragraph" w:customStyle="1" w:styleId="DFA05AA4A25540F9BDAF65DA9C595E42">
    <w:name w:val="DFA05AA4A25540F9BDAF65DA9C595E42"/>
  </w:style>
  <w:style w:type="paragraph" w:customStyle="1" w:styleId="10014CBA25154A81A2ACD58425A1F06C">
    <w:name w:val="10014CBA25154A81A2ACD58425A1F06C"/>
  </w:style>
  <w:style w:type="paragraph" w:customStyle="1" w:styleId="B363950D318C4D91B2C58F9A30112DF6">
    <w:name w:val="B363950D318C4D91B2C58F9A30112DF6"/>
  </w:style>
  <w:style w:type="paragraph" w:customStyle="1" w:styleId="A0B217DF7EBC48009D8343D592A17612">
    <w:name w:val="A0B217DF7EBC48009D8343D592A17612"/>
  </w:style>
  <w:style w:type="paragraph" w:customStyle="1" w:styleId="1812F5B28AE94F8FA9FF244337E5CFE9">
    <w:name w:val="1812F5B28AE94F8FA9FF244337E5CFE9"/>
  </w:style>
  <w:style w:type="paragraph" w:customStyle="1" w:styleId="69DB0AB07270445C8B8F77D111B43F3A">
    <w:name w:val="69DB0AB07270445C8B8F77D111B43F3A"/>
  </w:style>
  <w:style w:type="paragraph" w:customStyle="1" w:styleId="33ECEA27E14B4FF2A11DE9BC48FE36A7">
    <w:name w:val="33ECEA27E14B4FF2A11DE9BC48FE36A7"/>
  </w:style>
  <w:style w:type="paragraph" w:customStyle="1" w:styleId="EDB5D4CDB0614AE79D9886C2BBAE7CBF">
    <w:name w:val="EDB5D4CDB0614AE79D9886C2BBAE7CBF"/>
  </w:style>
  <w:style w:type="paragraph" w:customStyle="1" w:styleId="5F4EFA80E1A045D8AFD2E7DCFEBF7F52">
    <w:name w:val="5F4EFA80E1A045D8AFD2E7DCFEBF7F52"/>
  </w:style>
  <w:style w:type="paragraph" w:customStyle="1" w:styleId="7014774BDEC9492786584A0493F15E8F">
    <w:name w:val="7014774BDEC9492786584A0493F15E8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61129B1B4C44F8A812342E365602B4D">
    <w:name w:val="861129B1B4C44F8A812342E365602B4D"/>
  </w:style>
  <w:style w:type="paragraph" w:customStyle="1" w:styleId="EAB0B9C7E4284DC489ABD18B33AC3DA5">
    <w:name w:val="EAB0B9C7E4284DC489ABD18B33AC3DA5"/>
  </w:style>
  <w:style w:type="paragraph" w:customStyle="1" w:styleId="6439C7A98992490F98C44095950650DC">
    <w:name w:val="6439C7A98992490F98C44095950650DC"/>
  </w:style>
  <w:style w:type="paragraph" w:customStyle="1" w:styleId="628F8A18AE78462EA14B1E0E68D50920">
    <w:name w:val="628F8A18AE78462EA14B1E0E68D50920"/>
  </w:style>
  <w:style w:type="paragraph" w:customStyle="1" w:styleId="FDE37882AA6B45ED818664014C3267E4">
    <w:name w:val="FDE37882AA6B45ED818664014C3267E4"/>
  </w:style>
  <w:style w:type="paragraph" w:customStyle="1" w:styleId="18D5B834AC794496992639670548F3DE">
    <w:name w:val="18D5B834AC794496992639670548F3DE"/>
  </w:style>
  <w:style w:type="paragraph" w:customStyle="1" w:styleId="006E574C30E04D98A36FBA4C7370BE4A">
    <w:name w:val="006E574C30E04D98A36FBA4C7370BE4A"/>
  </w:style>
  <w:style w:type="paragraph" w:customStyle="1" w:styleId="5C28EE9FCBD24047B42AF96741ED036D">
    <w:name w:val="5C28EE9FCBD24047B42AF96741ED036D"/>
  </w:style>
  <w:style w:type="paragraph" w:customStyle="1" w:styleId="9F786DCD3F914D64BD0B3F6B4B2BACF6">
    <w:name w:val="9F786DCD3F914D64BD0B3F6B4B2BACF6"/>
  </w:style>
  <w:style w:type="paragraph" w:customStyle="1" w:styleId="249B7FDA04E646F6A5022D7B8BC565BE">
    <w:name w:val="249B7FDA04E646F6A5022D7B8BC565BE"/>
  </w:style>
  <w:style w:type="paragraph" w:customStyle="1" w:styleId="B18265032BBA4D42B9CCBB6E8571B14F">
    <w:name w:val="B18265032BBA4D42B9CCBB6E8571B14F"/>
  </w:style>
  <w:style w:type="paragraph" w:customStyle="1" w:styleId="5478CEABABD84061A7768E94E171207E">
    <w:name w:val="5478CEABABD84061A7768E94E171207E"/>
  </w:style>
  <w:style w:type="paragraph" w:customStyle="1" w:styleId="DC5E5CEECEBB49159DD5D6B79BDD0E70">
    <w:name w:val="DC5E5CEECEBB49159DD5D6B79BDD0E70"/>
  </w:style>
  <w:style w:type="paragraph" w:customStyle="1" w:styleId="F78DC83AB42148A395B03B4036E74914">
    <w:name w:val="F78DC83AB42148A395B03B4036E74914"/>
  </w:style>
  <w:style w:type="paragraph" w:customStyle="1" w:styleId="0ECF77A6568148AC8A026BC6E8B57868">
    <w:name w:val="0ECF77A6568148AC8A026BC6E8B57868"/>
  </w:style>
  <w:style w:type="paragraph" w:customStyle="1" w:styleId="162D1F92B935474DAFC7CE4578CEE55D">
    <w:name w:val="162D1F92B935474DAFC7CE4578CEE55D"/>
  </w:style>
  <w:style w:type="paragraph" w:customStyle="1" w:styleId="F1572EDF0AB74A85A2D4E446345921B5">
    <w:name w:val="F1572EDF0AB74A85A2D4E446345921B5"/>
  </w:style>
  <w:style w:type="paragraph" w:customStyle="1" w:styleId="A470FABBDB77433FA6B233C74EB18E81">
    <w:name w:val="A470FABBDB77433FA6B233C74EB18E81"/>
  </w:style>
  <w:style w:type="paragraph" w:customStyle="1" w:styleId="FBCB8445BE344FA59F9F5552DAE485FA">
    <w:name w:val="FBCB8445BE344FA59F9F5552DAE485FA"/>
  </w:style>
  <w:style w:type="paragraph" w:customStyle="1" w:styleId="5037D129CE4E4061B7E4BE56E21D50FA">
    <w:name w:val="5037D129CE4E4061B7E4BE56E21D50FA"/>
  </w:style>
  <w:style w:type="paragraph" w:customStyle="1" w:styleId="BD23FE44B6C143158B0C9C8A67FADCFA">
    <w:name w:val="BD23FE44B6C143158B0C9C8A67FADCFA"/>
  </w:style>
  <w:style w:type="paragraph" w:customStyle="1" w:styleId="B9F40FBF09374CD5A5E589801CE16FB1">
    <w:name w:val="B9F40FBF09374CD5A5E589801CE16FB1"/>
  </w:style>
  <w:style w:type="paragraph" w:customStyle="1" w:styleId="6B6DEBED86F047A78300A96CF4CE792B">
    <w:name w:val="6B6DEBED86F047A78300A96CF4CE792B"/>
  </w:style>
  <w:style w:type="paragraph" w:customStyle="1" w:styleId="CD6810803D2C453E9EFA7814A3BEDF19">
    <w:name w:val="CD6810803D2C453E9EFA7814A3BEDF19"/>
  </w:style>
  <w:style w:type="paragraph" w:customStyle="1" w:styleId="4F3868DA57A4452AB4DAC675072C5564">
    <w:name w:val="4F3868DA57A4452AB4DAC675072C5564"/>
  </w:style>
  <w:style w:type="paragraph" w:customStyle="1" w:styleId="979740EC89894388B43AD87B07137EFA">
    <w:name w:val="979740EC89894388B43AD87B07137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 Radev</dc:creator>
  <keywords/>
  <dc:description/>
  <lastModifiedBy>Vladimir Radev</lastModifiedBy>
  <revision>5</revision>
  <dcterms:created xsi:type="dcterms:W3CDTF">2020-01-19T12:02:16.9174412Z</dcterms:created>
  <dcterms:modified xsi:type="dcterms:W3CDTF">2020-01-19T12:02:12.9082166Z</dcterms:modified>
  <category/>
</coreProperties>
</file>